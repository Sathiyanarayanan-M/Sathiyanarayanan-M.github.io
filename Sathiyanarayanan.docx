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66A04BDA" w14:textId="09653678" w:rsidR="0049428A" w:rsidRPr="00610800" w:rsidRDefault="00DD3913" w:rsidP="00C3287C">
      <w:pPr>
        <w:pStyle w:val="Heading2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 wp14:anchorId="0AE74DAC" wp14:editId="4196F9CD">
                <wp:simplePos x="0" y="0"/>
                <wp:positionH relativeFrom="column">
                  <wp:posOffset>-804545</wp:posOffset>
                </wp:positionH>
                <wp:positionV relativeFrom="paragraph">
                  <wp:posOffset>-785494</wp:posOffset>
                </wp:positionV>
                <wp:extent cx="7430164" cy="10052050"/>
                <wp:effectExtent l="0" t="0" r="0" b="635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30164" cy="10052050"/>
                          <a:chOff x="0" y="0"/>
                          <a:chExt cx="7430164" cy="9699711"/>
                        </a:xfrm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524000"/>
                            <a:ext cx="2506345" cy="1670050"/>
                            <a:chOff x="0" y="0"/>
                            <a:chExt cx="2506345" cy="1561904"/>
                          </a:xfrm>
                        </wpg:grpSpPr>
                        <wps:wsp>
                          <wps:cNvPr id="25" name="Straight Connector 25"/>
                          <wps:cNvCnPr/>
                          <wps:spPr>
                            <a:xfrm flipV="1">
                              <a:off x="76200" y="400050"/>
                              <a:ext cx="1462847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8" name="Picture 8">
                              <a:hlinkClick r:id="rId8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14300" y="476250"/>
                              <a:ext cx="219075" cy="2159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48" name="Picture 48">
                              <a:hlinkClick r:id="rId10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95250" y="866775"/>
                              <a:ext cx="241300" cy="24130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pic:pic xmlns:pic="http://schemas.openxmlformats.org/drawingml/2006/picture">
                          <pic:nvPicPr>
                            <pic:cNvPr id="22" name="Picture 22">
                              <a:hlinkClick r:id="rId12"/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76200" y="1280599"/>
                              <a:ext cx="257175" cy="252730"/>
                            </a:xfrm>
                            <a:prstGeom prst="rect">
                              <a:avLst/>
                            </a:prstGeom>
                            <a:noFill/>
                          </pic:spPr>
                        </pic:pic>
                        <wps:wsp>
                          <wps:cNvPr id="21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375" y="1280599"/>
                              <a:ext cx="2172970" cy="2813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BA51D48" w14:textId="45BAD77B" w:rsidR="00A657D4" w:rsidRPr="00FB4893" w:rsidRDefault="001A6C3A" w:rsidP="00725299">
                                <w:pPr>
                                  <w:rPr>
                                    <w:rFonts w:eastAsia="Calibri" w:cs="Tahoma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eastAsia="Calibri" w:cs="Tahoma"/>
                                    <w:i/>
                                    <w:sz w:val="24"/>
                                    <w:szCs w:val="24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eastAsia="Calibri" w:cs="Tahoma"/>
                                    <w:i/>
                                    <w:sz w:val="24"/>
                                    <w:szCs w:val="24"/>
                                  </w:rPr>
                                  <w:instrText xml:space="preserve"> HYPERLINK "https://sathiyanarayanan-m.github.io/" </w:instrText>
                                </w:r>
                                <w:r>
                                  <w:rPr>
                                    <w:rFonts w:eastAsia="Calibri" w:cs="Tahoma"/>
                                    <w:i/>
                                    <w:sz w:val="24"/>
                                    <w:szCs w:val="24"/>
                                  </w:rPr>
                                </w:r>
                                <w:r>
                                  <w:rPr>
                                    <w:rFonts w:eastAsia="Calibri" w:cs="Tahoma"/>
                                    <w:i/>
                                    <w:sz w:val="24"/>
                                    <w:szCs w:val="24"/>
                                  </w:rPr>
                                  <w:fldChar w:fldCharType="separate"/>
                                </w:r>
                                <w:r w:rsidR="006A52F0" w:rsidRPr="001A6C3A">
                                  <w:rPr>
                                    <w:rStyle w:val="Hyperlink"/>
                                    <w:rFonts w:eastAsia="Calibri" w:cs="Tahoma"/>
                                    <w:sz w:val="24"/>
                                    <w:szCs w:val="24"/>
                                  </w:rPr>
                                  <w:t>Sathiyanarayanan</w:t>
                                </w:r>
                                <w:r w:rsidR="006E53DB" w:rsidRPr="001A6C3A">
                                  <w:rPr>
                                    <w:rStyle w:val="Hyperlink"/>
                                    <w:rFonts w:eastAsia="Calibri" w:cs="Tahoma"/>
                                    <w:sz w:val="24"/>
                                    <w:szCs w:val="24"/>
                                  </w:rPr>
                                  <w:t>-m.github.io</w:t>
                                </w:r>
                                <w:r>
                                  <w:rPr>
                                    <w:rFonts w:eastAsia="Calibri" w:cs="Tahoma"/>
                                    <w:i/>
                                    <w:sz w:val="24"/>
                                    <w:szCs w:val="24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375" y="866775"/>
                              <a:ext cx="1828800" cy="35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C7DFC33" w14:textId="1D5DEC75" w:rsidR="00145607" w:rsidRPr="00FB4893" w:rsidRDefault="002032BE" w:rsidP="00725299">
                                <w:pPr>
                                  <w:rPr>
                                    <w:rFonts w:eastAsia="Calibri" w:cs="Tahoma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</w:pPr>
                                <w:hyperlink r:id="rId14" w:history="1">
                                  <w:r w:rsidR="00145607" w:rsidRPr="00FB4893">
                                    <w:rPr>
                                      <w:rStyle w:val="Hyperlink"/>
                                      <w:rFonts w:eastAsia="Calibri" w:cs="Tahoma"/>
                                      <w:sz w:val="24"/>
                                      <w:szCs w:val="24"/>
                                    </w:rPr>
                                    <w:t>Sathiyanarayanan-M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" name="Text Box 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33375" y="457200"/>
                              <a:ext cx="2057400" cy="3524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9D57CEF" w14:textId="0B6DB994" w:rsidR="004F5209" w:rsidRPr="00FB4893" w:rsidRDefault="002032BE" w:rsidP="00725299">
                                <w:pPr>
                                  <w:rPr>
                                    <w:rFonts w:eastAsia="Calibri" w:cs="Tahoma"/>
                                    <w:color w:val="262626" w:themeColor="text1" w:themeTint="D9"/>
                                    <w:sz w:val="24"/>
                                    <w:szCs w:val="24"/>
                                  </w:rPr>
                                </w:pPr>
                                <w:hyperlink r:id="rId15" w:history="1">
                                  <w:proofErr w:type="spellStart"/>
                                  <w:r w:rsidR="00187F99" w:rsidRPr="00FB4893">
                                    <w:rPr>
                                      <w:rStyle w:val="Hyperlink"/>
                                      <w:rFonts w:eastAsia="Calibri" w:cs="Tahoma"/>
                                      <w:sz w:val="24"/>
                                      <w:szCs w:val="24"/>
                                    </w:rPr>
                                    <w:t>SathiyaNarayanan</w:t>
                                  </w:r>
                                  <w:proofErr w:type="spellEnd"/>
                                  <w:r w:rsidR="00870C49">
                                    <w:rPr>
                                      <w:rStyle w:val="Hyperlink"/>
                                      <w:rFonts w:eastAsia="Calibri" w:cs="Tahoma"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="00187F99" w:rsidRPr="00FB4893">
                                    <w:rPr>
                                      <w:rStyle w:val="Hyperlink"/>
                                      <w:rFonts w:eastAsia="Calibri" w:cs="Tahoma"/>
                                      <w:sz w:val="24"/>
                                      <w:szCs w:val="24"/>
                                    </w:rPr>
                                    <w:t>M</w:t>
                                  </w:r>
                                </w:hyperlink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706245" cy="40449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DBF7DC2" w14:textId="413EA97F" w:rsidR="00A97403" w:rsidRPr="008A1EB1" w:rsidRDefault="006B3D8B" w:rsidP="00945EDD">
                                <w:pPr>
                                  <w:rPr>
                                    <w:rFonts w:ascii="Sen" w:hAnsi="Sen"/>
                                    <w:b/>
                                    <w:color w:val="262626" w:themeColor="text1" w:themeTint="D9"/>
                                    <w:sz w:val="40"/>
                                    <w:szCs w:val="52"/>
                                    <w:u w:color="66FFFF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8A1EB1">
                                  <w:rPr>
                                    <w:rFonts w:ascii="Sen" w:hAnsi="Sen"/>
                                    <w:b/>
                                    <w:color w:val="262626" w:themeColor="text1" w:themeTint="D9"/>
                                    <w:sz w:val="40"/>
                                    <w:szCs w:val="52"/>
                                    <w:u w:color="66FFFF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SOCIAL </w:t>
                                </w:r>
                                <w:r w:rsidR="001F6636" w:rsidRPr="008A1EB1">
                                  <w:rPr>
                                    <w:rFonts w:ascii="Sen" w:hAnsi="Sen"/>
                                    <w:b/>
                                    <w:color w:val="262626" w:themeColor="text1" w:themeTint="D9"/>
                                    <w:sz w:val="40"/>
                                    <w:szCs w:val="52"/>
                                    <w:u w:color="66FFFF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LINKS</w:t>
                                </w:r>
                              </w:p>
                              <w:p w14:paraId="19E29C59" w14:textId="77777777" w:rsidR="00D00E1F" w:rsidRDefault="00D00E1F"/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18" name="Group 18"/>
                        <wpg:cNvGrpSpPr/>
                        <wpg:grpSpPr>
                          <a:xfrm>
                            <a:off x="9525" y="0"/>
                            <a:ext cx="7420639" cy="1528415"/>
                            <a:chOff x="0" y="0"/>
                            <a:chExt cx="7420639" cy="1528415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23876" cy="7524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A7B1B9" w14:textId="75C1F8D4" w:rsidR="00761E72" w:rsidRPr="00610800" w:rsidRDefault="004F5209" w:rsidP="0007491A">
                                <w:pPr>
                                  <w:rPr>
                                    <w:rFonts w:ascii="Zona Pro Bold" w:hAnsi="Zona Pro Bold"/>
                                    <w:b/>
                                    <w:color w:val="000000" w:themeColor="text1"/>
                                    <w:sz w:val="92"/>
                                    <w:szCs w:val="220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610800">
                                  <w:rPr>
                                    <w:rFonts w:ascii="Zona Pro Bold" w:hAnsi="Zona Pro Bold"/>
                                    <w:b/>
                                    <w:color w:val="000000" w:themeColor="text1"/>
                                    <w:sz w:val="92"/>
                                    <w:szCs w:val="220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SATHIYANARAYANAN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000125"/>
                              <a:ext cx="7420639" cy="528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40AA1A4" w14:textId="1E7B2D9D" w:rsidR="00D00E1F" w:rsidRPr="00532C81" w:rsidRDefault="002032BE" w:rsidP="0007491A">
                                <w:pPr>
                                  <w:rPr>
                                    <w:rFonts w:ascii="Bahnschrift SemiLight" w:hAnsi="Bahnschrift SemiLight"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hyperlink r:id="rId16" w:history="1">
                                  <w:r w:rsidR="00430FBB" w:rsidRPr="006B3D8B">
                                    <w:rPr>
                                      <w:rStyle w:val="Hyperlink"/>
                                      <w:rFonts w:ascii="Bahnschrift SemiLight" w:hAnsi="Bahnschrift SemiLight"/>
                                      <w:i w:val="0"/>
                                      <w:iCs/>
                                      <w:color w:val="000000" w:themeColor="text1"/>
                                      <w:sz w:val="28"/>
                                      <w:szCs w:val="2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msathiya1622@gmail.com</w:t>
                                  </w:r>
                                </w:hyperlink>
                                <w:r w:rsidR="00D00E1F" w:rsidRPr="00532C81">
                                  <w:rPr>
                                    <w:rFonts w:ascii="Bahnschrift SemiLight" w:hAnsi="Bahnschrift SemiLight"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 |  +91 9842250566 | 309, South Street, Thirubuvanam, TN 6</w:t>
                                </w:r>
                                <w:r w:rsidR="00D942A7" w:rsidRPr="00532C81">
                                  <w:rPr>
                                    <w:rFonts w:ascii="Bahnschrift SemiLight" w:hAnsi="Bahnschrift SemiLight"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1</w:t>
                                </w:r>
                                <w:r w:rsidR="00D00E1F" w:rsidRPr="00532C81">
                                  <w:rPr>
                                    <w:rFonts w:ascii="Bahnschrift SemiLight" w:hAnsi="Bahnschrift SemiLight"/>
                                    <w:color w:val="000000" w:themeColor="text1"/>
                                    <w:sz w:val="28"/>
                                    <w:szCs w:val="28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2103.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685800"/>
                              <a:ext cx="6481948" cy="46672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540546" w14:textId="5FF9372E" w:rsidR="00761E72" w:rsidRPr="00476BE0" w:rsidRDefault="00DD3913" w:rsidP="0007491A">
                                <w:pPr>
                                  <w:rPr>
                                    <w:rFonts w:ascii="Sen" w:hAnsi="Sen"/>
                                    <w:bCs/>
                                    <w:color w:val="000000" w:themeColor="text1"/>
                                    <w:sz w:val="34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rFonts w:ascii="Sen" w:hAnsi="Sen"/>
                                    <w:bCs/>
                                    <w:color w:val="000000" w:themeColor="text1"/>
                                    <w:sz w:val="34"/>
                                    <w:szCs w:val="3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SOFTWARE DEVELOPER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4" name="Straight Connector 4"/>
                          <wps:cNvCnPr/>
                          <wps:spPr>
                            <a:xfrm flipH="1" flipV="1">
                              <a:off x="114300" y="723900"/>
                              <a:ext cx="527302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2438400" y="1533525"/>
                            <a:ext cx="4925695" cy="1606624"/>
                            <a:chOff x="0" y="0"/>
                            <a:chExt cx="4925695" cy="1606624"/>
                          </a:xfrm>
                        </wpg:grpSpPr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25695" cy="4464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BFC768D" w14:textId="5BB838A8" w:rsidR="00A97403" w:rsidRPr="00DB7A71" w:rsidRDefault="00430ED7" w:rsidP="00945EDD">
                                <w:pPr>
                                  <w:rPr>
                                    <w:rFonts w:ascii="Sen" w:hAnsi="Sen"/>
                                    <w:b/>
                                    <w:color w:val="262626" w:themeColor="text1" w:themeTint="D9"/>
                                    <w:sz w:val="42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B7A71">
                                  <w:rPr>
                                    <w:rFonts w:ascii="Sen" w:hAnsi="Sen"/>
                                    <w:b/>
                                    <w:color w:val="262626" w:themeColor="text1" w:themeTint="D9"/>
                                    <w:sz w:val="42"/>
                                    <w:szCs w:val="56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OBJECTIVE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96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" y="447675"/>
                              <a:ext cx="4903470" cy="1158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E5D7433" w14:textId="6391EA5B" w:rsidR="004F4B70" w:rsidRPr="004F4B70" w:rsidRDefault="004F4B70" w:rsidP="003F149A">
                                <w:pPr>
                                  <w:shd w:val="clear" w:color="auto" w:fill="FFFFFF"/>
                                  <w:spacing w:after="0" w:line="240" w:lineRule="auto"/>
                                  <w:ind w:firstLine="720"/>
                                  <w:textAlignment w:val="baseline"/>
                                  <w:rPr>
                                    <w:rFonts w:eastAsia="Times New Roman" w:cs="Times New Roman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4F4B70">
                                  <w:rPr>
                                    <w:rFonts w:eastAsia="Times New Roman" w:cs="Times New Roman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Computer Science graduate student with knowledge of Software development and </w:t>
                                </w:r>
                                <w:r w:rsidR="00B20604">
                                  <w:rPr>
                                    <w:rFonts w:eastAsia="Times New Roman" w:cs="Times New Roman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App Development</w:t>
                                </w:r>
                                <w:r w:rsidRPr="004F4B70">
                                  <w:rPr>
                                    <w:rFonts w:eastAsia="Times New Roman" w:cs="Times New Roman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skills, looking for </w:t>
                                </w:r>
                                <w:r w:rsidR="001B7063" w:rsidRPr="004F4B70">
                                  <w:rPr>
                                    <w:rFonts w:eastAsia="Times New Roman" w:cs="Times New Roman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Pr="004F4B70">
                                  <w:rPr>
                                    <w:rFonts w:eastAsia="Times New Roman" w:cs="Times New Roman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Software Developer position in your company. </w:t>
                                </w:r>
                                <w:r w:rsidR="00F156B4">
                                  <w:rPr>
                                    <w:rFonts w:eastAsia="Times New Roman" w:cs="Times New Roman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           </w:t>
                                </w:r>
                                <w:r w:rsidRPr="004F4B70">
                                  <w:rPr>
                                    <w:rFonts w:eastAsia="Times New Roman" w:cs="Times New Roman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Bringing proficient knowledge of languages are listed below and excellent communication and interpersonal skills.</w:t>
                                </w:r>
                              </w:p>
                              <w:p w14:paraId="19EB3ED0" w14:textId="67D314C2" w:rsidR="00730AE8" w:rsidRPr="004F4B70" w:rsidRDefault="00730AE8" w:rsidP="00730AE8">
                                <w:pPr>
                                  <w:rPr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" name="Straight Connector 31"/>
                        <wps:cNvCnPr/>
                        <wps:spPr>
                          <a:xfrm flipV="1">
                            <a:off x="2571750" y="1962150"/>
                            <a:ext cx="11685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" name="Group 2"/>
                        <wpg:cNvGrpSpPr/>
                        <wpg:grpSpPr>
                          <a:xfrm>
                            <a:off x="2438400" y="3133725"/>
                            <a:ext cx="4925060" cy="2419129"/>
                            <a:chOff x="0" y="0"/>
                            <a:chExt cx="4925060" cy="2419129"/>
                          </a:xfrm>
                        </wpg:grpSpPr>
                        <wps:wsp>
                          <wps:cNvPr id="5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25060" cy="4040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0A18FF9" w14:textId="40A485A8" w:rsidR="0034092C" w:rsidRPr="00DB7A71" w:rsidRDefault="00C078A1" w:rsidP="00945EDD">
                                <w:pPr>
                                  <w:rPr>
                                    <w:rFonts w:ascii="Sen" w:hAnsi="Sen"/>
                                    <w:b/>
                                    <w:color w:val="262626" w:themeColor="text1" w:themeTint="D9"/>
                                    <w:sz w:val="40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B7A71">
                                  <w:rPr>
                                    <w:rFonts w:ascii="Sen" w:hAnsi="Sen"/>
                                    <w:b/>
                                    <w:color w:val="262626" w:themeColor="text1" w:themeTint="D9"/>
                                    <w:sz w:val="40"/>
                                    <w:szCs w:val="52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TECHNICAL SKILLSET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6" name="Text Box 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050" y="409575"/>
                              <a:ext cx="4882515" cy="20095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29DE4A5" w14:textId="0906D663" w:rsidR="00C078A1" w:rsidRDefault="008D1E79" w:rsidP="008D1E79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180"/>
                                    <w:tab w:val="left" w:pos="360"/>
                                  </w:tabs>
                                  <w:spacing w:after="0"/>
                                  <w:ind w:left="450"/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ahoma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LANGUAGES:</w:t>
                                </w:r>
                                <w:r w:rsidR="003F149A">
                                  <w:rPr>
                                    <w:rFonts w:cs="Tahoma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Python, C, </w:t>
                                </w:r>
                                <w:r w:rsidR="00A750F3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Java</w:t>
                                </w:r>
                                <w:r w:rsidR="00870C49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Script</w:t>
                                </w:r>
                                <w:r w:rsidR="00A750F3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,</w:t>
                                </w:r>
                                <w:r w:rsidR="00B445C7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Dart</w:t>
                                </w:r>
                                <w:r w:rsidR="00870C49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and</w:t>
                                </w:r>
                                <w:r w:rsidR="00A750F3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B445C7" w:rsidRPr="00A750F3">
                                  <w:rPr>
                                    <w:rFonts w:cs="Tahoma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B445C7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NET</w:t>
                                </w:r>
                                <w:r w:rsidR="00870C49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p w14:paraId="4CEE3749" w14:textId="6EA3B114" w:rsidR="008D1E79" w:rsidRDefault="008D1E79" w:rsidP="008D1E79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180"/>
                                    <w:tab w:val="left" w:pos="360"/>
                                  </w:tabs>
                                  <w:spacing w:after="0"/>
                                  <w:ind w:left="450"/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ahoma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DATABASE:</w:t>
                                </w:r>
                                <w:r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Firebase (Cloud Firestore), MySQL, MS Access and Mongo DB.</w:t>
                                </w:r>
                              </w:p>
                              <w:p w14:paraId="0C344794" w14:textId="3231FAF2" w:rsidR="008D1E79" w:rsidRDefault="008D1E79" w:rsidP="008D1E79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180"/>
                                    <w:tab w:val="left" w:pos="360"/>
                                  </w:tabs>
                                  <w:spacing w:after="0"/>
                                  <w:ind w:left="450"/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ahoma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WEB DE</w:t>
                                </w:r>
                                <w:r w:rsidR="00870C49">
                                  <w:rPr>
                                    <w:rFonts w:cs="Tahoma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VELOPMENT</w:t>
                                </w:r>
                                <w:r>
                                  <w:rPr>
                                    <w:rFonts w:cs="Tahoma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Flask</w:t>
                                </w:r>
                                <w:r w:rsidR="00870C49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, React</w:t>
                                </w:r>
                                <w:r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and Django.</w:t>
                                </w:r>
                              </w:p>
                              <w:p w14:paraId="3A3E96E9" w14:textId="643619C6" w:rsidR="008D1E79" w:rsidRDefault="00870C49" w:rsidP="008D1E79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180"/>
                                    <w:tab w:val="left" w:pos="360"/>
                                  </w:tabs>
                                  <w:spacing w:after="0"/>
                                  <w:ind w:left="450"/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ahoma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APPLICATION DEVELOMENT</w:t>
                                </w:r>
                                <w:r w:rsidR="008D1E79">
                                  <w:rPr>
                                    <w:rFonts w:cs="Tahoma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: </w:t>
                                </w:r>
                                <w:r w:rsidR="0000623F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Flutter and Java</w:t>
                                </w:r>
                                <w:r w:rsidR="008D1E79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  <w:p w14:paraId="0A7B91B8" w14:textId="0D52C5C6" w:rsidR="008D1E79" w:rsidRPr="00DD3913" w:rsidRDefault="006A3D02" w:rsidP="00DD3913">
                                <w:pPr>
                                  <w:pStyle w:val="ListParagraph"/>
                                  <w:numPr>
                                    <w:ilvl w:val="0"/>
                                    <w:numId w:val="4"/>
                                  </w:numPr>
                                  <w:tabs>
                                    <w:tab w:val="left" w:pos="180"/>
                                    <w:tab w:val="left" w:pos="360"/>
                                  </w:tabs>
                                  <w:spacing w:after="0"/>
                                  <w:ind w:left="450"/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ahoma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OTHERS SKILLS: </w:t>
                                </w:r>
                                <w:r w:rsidR="00DD3913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Machine Learning using </w:t>
                                </w:r>
                                <w:proofErr w:type="gramStart"/>
                                <w:r w:rsidR="00DD3913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TensorFlow</w:t>
                                </w:r>
                                <w:r w:rsidR="00DD3913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,</w:t>
                                </w:r>
                                <w:proofErr w:type="gramEnd"/>
                                <w:r w:rsidR="00DD3913" w:rsidRPr="00DD3913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DD3913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        </w:t>
                                </w:r>
                                <w:r w:rsidR="00A750F3" w:rsidRPr="00DD3913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Git (Version Control), </w:t>
                                </w:r>
                                <w:r w:rsidRPr="00DD3913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Basic XD Designing, DSA and Problem Solving</w:t>
                                </w:r>
                                <w:r w:rsidR="003F149A" w:rsidRPr="00DD3913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, MS Office</w:t>
                                </w:r>
                                <w:r w:rsidRPr="00DD3913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409825" y="5553075"/>
                            <a:ext cx="4925060" cy="4359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15D7AF3" w14:textId="02A85A92" w:rsidR="007A675A" w:rsidRPr="00DB7A71" w:rsidRDefault="00945EDD" w:rsidP="00945EDD">
                              <w:pPr>
                                <w:rPr>
                                  <w:rFonts w:ascii="Sen" w:hAnsi="Sen"/>
                                  <w:b/>
                                  <w:color w:val="000000" w:themeColor="text1"/>
                                  <w:sz w:val="40"/>
                                  <w:szCs w:val="5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DB7A71">
                                <w:rPr>
                                  <w:rFonts w:ascii="Sen" w:hAnsi="Sen"/>
                                  <w:bCs/>
                                  <w:color w:val="000000" w:themeColor="text1"/>
                                  <w:sz w:val="40"/>
                                  <w:szCs w:val="5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 w:rsidR="00714AEE" w:rsidRPr="00DB7A71">
                                <w:rPr>
                                  <w:rFonts w:ascii="Sen" w:hAnsi="Sen"/>
                                  <w:b/>
                                  <w:color w:val="262626" w:themeColor="text1" w:themeTint="D9"/>
                                  <w:sz w:val="40"/>
                                  <w:szCs w:val="52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CERTIFICATION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457450" y="5915025"/>
                            <a:ext cx="4882515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4F1B55" w14:textId="48358D33" w:rsidR="003E2C74" w:rsidRDefault="007A675A" w:rsidP="003E2C7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0"/>
                                  <w:tab w:val="left" w:pos="360"/>
                                </w:tabs>
                                <w:spacing w:after="0"/>
                                <w:ind w:left="450"/>
                                <w:rPr>
                                  <w:rFonts w:cs="Tahoma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ahoma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Python 3 Beginner’s Bootcamp</w:t>
                              </w:r>
                              <w:r w:rsidR="003E2C74">
                                <w:rPr>
                                  <w:rFonts w:cs="Tahoma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.</w:t>
                              </w:r>
                            </w:p>
                            <w:p w14:paraId="489EC766" w14:textId="13F09D9A" w:rsidR="00610800" w:rsidRDefault="00610800" w:rsidP="003E2C7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0"/>
                                  <w:tab w:val="left" w:pos="360"/>
                                </w:tabs>
                                <w:spacing w:after="0"/>
                                <w:ind w:left="450"/>
                                <w:rPr>
                                  <w:rFonts w:cs="Tahoma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ahoma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Typewriting </w:t>
                              </w:r>
                              <w:r w:rsidR="00FB4C20">
                                <w:rPr>
                                  <w:rFonts w:cs="Tahoma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Examination</w:t>
                              </w:r>
                              <w:r>
                                <w:rPr>
                                  <w:rFonts w:cs="Tahoma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with First Class.</w:t>
                              </w:r>
                            </w:p>
                            <w:p w14:paraId="4BE84EDA" w14:textId="43D0DAB0" w:rsidR="00610800" w:rsidRDefault="00610800" w:rsidP="003E2C74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0"/>
                                  <w:tab w:val="left" w:pos="360"/>
                                </w:tabs>
                                <w:spacing w:after="0"/>
                                <w:ind w:left="450"/>
                                <w:rPr>
                                  <w:rFonts w:cs="Tahoma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ahoma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Diploma in Computer Application.</w:t>
                              </w:r>
                            </w:p>
                            <w:p w14:paraId="6E75F96C" w14:textId="155ABBFE" w:rsidR="003E2C74" w:rsidRPr="00FB4C20" w:rsidRDefault="00610800" w:rsidP="00FB4C20">
                              <w:pPr>
                                <w:pStyle w:val="ListParagraph"/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180"/>
                                  <w:tab w:val="left" w:pos="360"/>
                                </w:tabs>
                                <w:spacing w:after="0"/>
                                <w:ind w:left="450"/>
                                <w:rPr>
                                  <w:rFonts w:cs="Tahoma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cs="Tahoma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Overview of Digital Communication, Optical </w:t>
                              </w:r>
                              <w:r w:rsidR="001B7063">
                                <w:rPr>
                                  <w:rFonts w:cs="Tahoma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Fiber</w:t>
                              </w:r>
                              <w:r>
                                <w:rPr>
                                  <w:rFonts w:cs="Tahoma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 xml:space="preserve"> concepts and Broadband Technology in BSNL Thanjavur.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2466975" y="7267575"/>
                            <a:ext cx="4925060" cy="2432136"/>
                            <a:chOff x="0" y="0"/>
                            <a:chExt cx="4925060" cy="2432136"/>
                          </a:xfrm>
                        </wpg:grpSpPr>
                        <wps:wsp>
                          <wps:cNvPr id="58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925060" cy="40403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5F4881" w14:textId="0FA75308" w:rsidR="00FB4DBF" w:rsidRPr="00DB7A71" w:rsidRDefault="00FB4DBF" w:rsidP="00945EDD">
                                <w:pPr>
                                  <w:rPr>
                                    <w:rFonts w:ascii="Sen" w:hAnsi="Sen"/>
                                    <w:b/>
                                    <w:color w:val="262626" w:themeColor="text1" w:themeTint="D9"/>
                                    <w:sz w:val="40"/>
                                    <w:szCs w:val="52"/>
                                    <w:u w:color="66FFCC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B7A71">
                                  <w:rPr>
                                    <w:rFonts w:ascii="Sen" w:hAnsi="Sen"/>
                                    <w:b/>
                                    <w:color w:val="262626" w:themeColor="text1" w:themeTint="D9"/>
                                    <w:sz w:val="40"/>
                                    <w:szCs w:val="52"/>
                                    <w:u w:color="66FFCC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KEY PROJECTS AND WORKS</w:t>
                                </w:r>
                              </w:p>
                              <w:p w14:paraId="2B6D58F4" w14:textId="77777777" w:rsidR="00FB4DBF" w:rsidRPr="00DB7A71" w:rsidRDefault="00FB4DBF" w:rsidP="00FB4DBF">
                                <w:pPr>
                                  <w:jc w:val="center"/>
                                  <w:rPr>
                                    <w:rFonts w:ascii="Sen" w:hAnsi="Sen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52"/>
                                    <w:u w:val="single" w:color="66FFCC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B7A71">
                                  <w:rPr>
                                    <w:rFonts w:ascii="Sen" w:hAnsi="Sen"/>
                                    <w:b/>
                                    <w:bCs/>
                                    <w:color w:val="000000" w:themeColor="text1"/>
                                    <w:sz w:val="40"/>
                                    <w:szCs w:val="52"/>
                                    <w:u w:val="single" w:color="66FFCC"/>
                                    <w14:shadow w14:blurRad="12700" w14:dist="38100" w14:dir="2700000" w14:sx="100000" w14:sy="100000" w14:kx="0" w14:ky="0" w14:algn="tl">
                                      <w14:schemeClr w14:val="bg1">
                                        <w14:lumMod w14:val="50000"/>
                                      </w14:schemeClr>
                                    </w14:shadow>
                                    <w14:textOutline w14:w="9525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  <w:t>WK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0" name="Text Box 1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6675" y="400033"/>
                              <a:ext cx="4799330" cy="203210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B9D8530" w14:textId="77777777" w:rsidR="00AD51E6" w:rsidRDefault="00FB4DBF" w:rsidP="000E68E3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0"/>
                                    <w:tab w:val="left" w:pos="180"/>
                                  </w:tabs>
                                  <w:spacing w:after="0"/>
                                  <w:ind w:left="180" w:hanging="180"/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 w:rsidRPr="00FB4DBF">
                                  <w:rPr>
                                    <w:rFonts w:cs="Tahoma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COLLEGE AUTOMATION</w:t>
                                </w:r>
                                <w:r w:rsidR="00AD51E6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14:paraId="0F2670BE" w14:textId="34455498" w:rsidR="00FB4DBF" w:rsidRPr="00AD51E6" w:rsidRDefault="00C178E0" w:rsidP="00AD51E6">
                                <w:pPr>
                                  <w:tabs>
                                    <w:tab w:val="left" w:pos="0"/>
                                    <w:tab w:val="left" w:pos="180"/>
                                  </w:tabs>
                                  <w:spacing w:after="0"/>
                                  <w:ind w:left="1080"/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Student can able to view their marks, notes and attendance percentage</w:t>
                                </w:r>
                                <w:r w:rsidR="00FB4DBF" w:rsidRPr="00AD51E6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this project implemented as </w:t>
                                </w:r>
                                <w:r w:rsidR="00FB4DBF" w:rsidRPr="00AD51E6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mobile application using flutter development.</w:t>
                                </w:r>
                              </w:p>
                              <w:p w14:paraId="5884A695" w14:textId="4CEFEF0C" w:rsidR="00AD51E6" w:rsidRPr="00AD51E6" w:rsidRDefault="003F149A" w:rsidP="00AD51E6">
                                <w:pPr>
                                  <w:pStyle w:val="ListParagraph"/>
                                  <w:numPr>
                                    <w:ilvl w:val="0"/>
                                    <w:numId w:val="2"/>
                                  </w:numPr>
                                  <w:tabs>
                                    <w:tab w:val="left" w:pos="0"/>
                                    <w:tab w:val="left" w:pos="180"/>
                                  </w:tabs>
                                  <w:spacing w:after="0"/>
                                  <w:ind w:left="180" w:hanging="180"/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ahoma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E</w:t>
                                </w:r>
                                <w:r w:rsidR="00AD51E6">
                                  <w:rPr>
                                    <w:rFonts w:cs="Tahoma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NCRYPTION AND DECRYPTION</w:t>
                                </w:r>
                                <w:r>
                                  <w:rPr>
                                    <w:rFonts w:cs="Tahoma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TECHNIQUES</w:t>
                                </w:r>
                                <w:r w:rsidR="00AD51E6">
                                  <w:rPr>
                                    <w:rFonts w:cs="Tahoma"/>
                                    <w:b/>
                                    <w:bC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14:paraId="3FE25878" w14:textId="074E5ED7" w:rsidR="00AD51E6" w:rsidRDefault="00AD51E6" w:rsidP="00AD51E6">
                                <w:pPr>
                                  <w:tabs>
                                    <w:tab w:val="left" w:pos="0"/>
                                    <w:tab w:val="left" w:pos="180"/>
                                  </w:tabs>
                                  <w:spacing w:after="0"/>
                                  <w:ind w:left="1080"/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Different cipher techniques implemented </w:t>
                                </w:r>
                                <w:r w:rsidR="00945EDD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in</w:t>
                                </w:r>
                                <w:r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Django</w:t>
                                </w:r>
                                <w:r w:rsidR="00945EDD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Framework</w:t>
                                </w:r>
                                <w:r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945EDD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By entering plain </w:t>
                                </w:r>
                                <w:r w:rsidR="001B7063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text,</w:t>
                                </w:r>
                                <w:r w:rsidR="00945EDD"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it returns Cipher text and vice versa.</w:t>
                                </w:r>
                                <w:r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14:paraId="6499104E" w14:textId="77777777" w:rsidR="00FB4C20" w:rsidRPr="00AD51E6" w:rsidRDefault="00FB4C20" w:rsidP="00FB4C20">
                                <w:pPr>
                                  <w:tabs>
                                    <w:tab w:val="left" w:pos="0"/>
                                    <w:tab w:val="left" w:pos="180"/>
                                  </w:tabs>
                                  <w:spacing w:after="0"/>
                                  <w:rPr>
                                    <w:rFonts w:cs="Tahoma"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Straight Connector 29"/>
                          <wps:cNvCnPr/>
                          <wps:spPr>
                            <a:xfrm flipV="1">
                              <a:off x="114300" y="428625"/>
                              <a:ext cx="2867161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0" name="Straight Connector 30"/>
                        <wps:cNvCnPr/>
                        <wps:spPr>
                          <a:xfrm flipV="1">
                            <a:off x="2543175" y="3533775"/>
                            <a:ext cx="209017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Connector 32"/>
                        <wps:cNvCnPr/>
                        <wps:spPr>
                          <a:xfrm flipV="1">
                            <a:off x="2600325" y="5934075"/>
                            <a:ext cx="1580067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0" y="3295650"/>
                            <a:ext cx="2506345" cy="2693035"/>
                            <a:chOff x="0" y="0"/>
                            <a:chExt cx="2506345" cy="2693035"/>
                          </a:xfrm>
                        </wpg:grpSpPr>
                        <wps:wsp>
                          <wps:cNvPr id="5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23160" cy="70552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CE09EF3" w14:textId="17A7F81E" w:rsidR="00430ED7" w:rsidRPr="00DB7A71" w:rsidRDefault="00430ED7" w:rsidP="006E53DB">
                                <w:pPr>
                                  <w:jc w:val="both"/>
                                  <w:rPr>
                                    <w:rFonts w:ascii="Sen" w:hAnsi="Sen"/>
                                    <w:b/>
                                    <w:color w:val="262626" w:themeColor="text1" w:themeTint="D9"/>
                                    <w:sz w:val="42"/>
                                    <w:szCs w:val="44"/>
                                    <w:u w:color="66FFFF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DB7A71">
                                  <w:rPr>
                                    <w:rFonts w:ascii="Sen" w:hAnsi="Sen"/>
                                    <w:b/>
                                    <w:color w:val="262626" w:themeColor="text1" w:themeTint="D9"/>
                                    <w:sz w:val="42"/>
                                    <w:szCs w:val="44"/>
                                    <w:u w:color="66FFFF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6" name="Straight Connector 16"/>
                          <wps:cNvCnPr/>
                          <wps:spPr>
                            <a:xfrm flipH="1">
                              <a:off x="114300" y="419100"/>
                              <a:ext cx="1352319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Text Box 19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981075"/>
                              <a:ext cx="2383790" cy="571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6643C30" w14:textId="48D40223" w:rsidR="001F6636" w:rsidRPr="00870C49" w:rsidRDefault="00870C49" w:rsidP="00870C49">
                                <w:pPr>
                                  <w:spacing w:after="0"/>
                                  <w:rPr>
                                    <w:rFonts w:cs="Tahoma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ahoma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A</w:t>
                                </w:r>
                                <w:r w:rsidR="001B7063" w:rsidRPr="00870C49">
                                  <w:rPr>
                                    <w:rFonts w:cs="Tahoma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r</w:t>
                                </w:r>
                                <w:r w:rsidR="001F6636" w:rsidRPr="00870C49">
                                  <w:rPr>
                                    <w:rFonts w:cs="Tahoma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asu</w:t>
                                </w:r>
                                <w:proofErr w:type="spellEnd"/>
                                <w:r w:rsidR="001F6636" w:rsidRPr="00870C49">
                                  <w:rPr>
                                    <w:rFonts w:cs="Tahoma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 Engineering College,</w:t>
                                </w:r>
                              </w:p>
                              <w:p w14:paraId="5277AF13" w14:textId="22CBE5B2" w:rsidR="001F6636" w:rsidRPr="00870C49" w:rsidRDefault="001F6636" w:rsidP="00870C49">
                                <w:pPr>
                                  <w:spacing w:after="0"/>
                                  <w:rPr>
                                    <w:rFonts w:cs="Tahoma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870C49">
                                  <w:rPr>
                                    <w:rFonts w:cs="Tahoma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Kumbakonam - 612501.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504825"/>
                              <a:ext cx="2506345" cy="523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541C35" w14:textId="07655E75" w:rsidR="00870C49" w:rsidRDefault="001A6C3A" w:rsidP="001A6C3A">
                                <w:pPr>
                                  <w:spacing w:after="0"/>
                                  <w:rPr>
                                    <w:rFonts w:cs="Tahoma"/>
                                    <w:b/>
                                    <w:bCs/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cs="Tahoma"/>
                                    <w:b/>
                                    <w:bCs/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>BACHELOR OF ENGINEERING</w:t>
                                </w:r>
                                <w:r w:rsidR="00870C49">
                                  <w:rPr>
                                    <w:rFonts w:cs="Tahoma"/>
                                    <w:b/>
                                    <w:bCs/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 xml:space="preserve"> IN COMPUTER SCIENCE (</w:t>
                                </w:r>
                                <w:r w:rsidR="00C178E0">
                                  <w:rPr>
                                    <w:rFonts w:cs="Tahoma"/>
                                    <w:b/>
                                    <w:bCs/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>20</w:t>
                                </w:r>
                                <w:r w:rsidR="00870C49">
                                  <w:rPr>
                                    <w:rFonts w:cs="Tahoma"/>
                                    <w:b/>
                                    <w:bCs/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>17–</w:t>
                                </w:r>
                                <w:r w:rsidR="00C178E0">
                                  <w:rPr>
                                    <w:rFonts w:cs="Tahoma"/>
                                    <w:b/>
                                    <w:bCs/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>20</w:t>
                                </w:r>
                                <w:r w:rsidR="00870C49">
                                  <w:rPr>
                                    <w:rFonts w:cs="Tahoma"/>
                                    <w:b/>
                                    <w:bCs/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>21)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485900"/>
                              <a:ext cx="2384018" cy="314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30AFA49" w14:textId="5ED07464" w:rsidR="00870C49" w:rsidRDefault="00C178E0" w:rsidP="00870C49">
                                <w:pPr>
                                  <w:spacing w:after="0"/>
                                  <w:rPr>
                                    <w:rFonts w:cs="Tahoma"/>
                                    <w:b/>
                                    <w:bCs/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cs="Tahoma"/>
                                    <w:b/>
                                    <w:bCs/>
                                    <w:color w:val="404040" w:themeColor="text1" w:themeTint="BF"/>
                                    <w:sz w:val="26"/>
                                    <w:szCs w:val="26"/>
                                  </w:rPr>
                                  <w:t>SCHOOLING (2011-2017)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25" y="1704975"/>
                              <a:ext cx="2383790" cy="9880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A85EB9" w14:textId="24FF8AEE" w:rsidR="00C178E0" w:rsidRDefault="00C178E0" w:rsidP="00C178E0">
                                <w:pPr>
                                  <w:spacing w:after="0"/>
                                  <w:rPr>
                                    <w:rFonts w:cs="Tahoma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cs="Tahoma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Little Flower Higher Secondary School.</w:t>
                                </w:r>
                              </w:p>
                              <w:p w14:paraId="7A818494" w14:textId="271667F4" w:rsidR="00C178E0" w:rsidRPr="00870C49" w:rsidRDefault="00C178E0" w:rsidP="00C178E0">
                                <w:pPr>
                                  <w:spacing w:after="0"/>
                                  <w:rPr>
                                    <w:rFonts w:cs="Tahoma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cs="Tahoma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Kumbakonam</w:t>
                                </w:r>
                                <w:proofErr w:type="spellEnd"/>
                                <w:r>
                                  <w:rPr>
                                    <w:rFonts w:cs="Tahoma"/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 xml:space="preserve"> - 612001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838825"/>
                            <a:ext cx="242316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214D39" w14:textId="03C2C33B" w:rsidR="00C178E0" w:rsidRPr="00F15DC9" w:rsidRDefault="00F15DC9" w:rsidP="00C178E0">
                              <w:pPr>
                                <w:jc w:val="both"/>
                                <w:rPr>
                                  <w:rFonts w:ascii="Sen" w:hAnsi="Sen"/>
                                  <w:b/>
                                  <w:color w:val="262626" w:themeColor="text1" w:themeTint="D9"/>
                                  <w:sz w:val="38"/>
                                  <w:szCs w:val="36"/>
                                  <w:u w:color="66FFFF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15DC9">
                                <w:rPr>
                                  <w:rFonts w:ascii="Sen" w:hAnsi="Sen"/>
                                  <w:b/>
                                  <w:color w:val="262626" w:themeColor="text1" w:themeTint="D9"/>
                                  <w:sz w:val="38"/>
                                  <w:szCs w:val="36"/>
                                  <w:u w:color="66FFFF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LANGUAGES KNOWN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3" name="Straight Connector 43"/>
                        <wps:cNvCnPr/>
                        <wps:spPr>
                          <a:xfrm flipH="1">
                            <a:off x="114300" y="6257925"/>
                            <a:ext cx="20880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95250" y="6257925"/>
                            <a:ext cx="2506345" cy="523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F418F" w14:textId="323BC7C6" w:rsidR="00F15DC9" w:rsidRPr="00F15DC9" w:rsidRDefault="00F15DC9" w:rsidP="00F15DC9">
                              <w:pPr>
                                <w:spacing w:after="0"/>
                                <w:rPr>
                                  <w:rFonts w:cs="Tahoma"/>
                                  <w:color w:val="404040" w:themeColor="text1" w:themeTint="BF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cs="Tahoma"/>
                                  <w:color w:val="404040" w:themeColor="text1" w:themeTint="BF"/>
                                  <w:sz w:val="26"/>
                                  <w:szCs w:val="26"/>
                                </w:rPr>
                                <w:t>Tamil and English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E74DAC" id="Group 45" o:spid="_x0000_s1026" style="position:absolute;margin-left:-63.35pt;margin-top:-61.85pt;width:585.05pt;height:791.5pt;z-index:251880448;mso-height-relative:margin" coordsize="74301,969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">
                <v:group id="Group 26" o:spid="_x0000_s1027" style="position:absolute;top:15240;width:25063;height:16700" coordsize="25063,156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Straight Connector 25" o:spid="_x0000_s1028" style="position:absolute;flip:y;visibility:visible;mso-wrap-style:square" from="762,4000" to="15390,40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" strokecolor="#92d050" strokeweight="1.5pt">
                    <v:stroke joinstyle="miter"/>
                  </v:lin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8" o:spid="_x0000_s1029" type="#_x0000_t75" href="http://www.linkedin.com/in/sathiyanarayanan-m/" style="position:absolute;left:1143;top:4762;width:2190;height:2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" o:button="t">
                    <v:fill o:detectmouseclick="t"/>
                    <v:imagedata r:id="rId17" o:title=""/>
                  </v:shape>
                  <v:shape id="Picture 48" o:spid="_x0000_s1030" type="#_x0000_t75" href="https://github.com/Sathiyanarayanan-M" style="position:absolute;left:952;top:8667;width:2413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" o:button="t">
                    <v:fill o:detectmouseclick="t"/>
                    <v:imagedata r:id="rId18" o:title=""/>
                  </v:shape>
                  <v:shape id="Picture 22" o:spid="_x0000_s1031" type="#_x0000_t75" href="https://sathiyanarayanan-m.github.io/" style="position:absolute;left:762;top:12805;width:2571;height:25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" o:button="t">
                    <v:fill o:detectmouseclick="t"/>
                    <v:imagedata r:id="rId19" o:title="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32" type="#_x0000_t202" style="position:absolute;left:3333;top:12805;width:21730;height:2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<v:textbox>
                      <w:txbxContent>
                        <w:p w14:paraId="0BA51D48" w14:textId="45BAD77B" w:rsidR="00A657D4" w:rsidRPr="00FB4893" w:rsidRDefault="001A6C3A" w:rsidP="00725299">
                          <w:pPr>
                            <w:rPr>
                              <w:rFonts w:eastAsia="Calibri" w:cs="Tahoma"/>
                              <w:color w:val="262626" w:themeColor="text1" w:themeTint="D9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eastAsia="Calibri" w:cs="Tahoma"/>
                              <w:i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rFonts w:eastAsia="Calibri" w:cs="Tahoma"/>
                              <w:i/>
                              <w:sz w:val="24"/>
                              <w:szCs w:val="24"/>
                            </w:rPr>
                            <w:instrText xml:space="preserve"> HYPERLINK "https://sathiyanarayanan-m.github.io/" </w:instrText>
                          </w:r>
                          <w:r>
                            <w:rPr>
                              <w:rFonts w:eastAsia="Calibri" w:cs="Tahoma"/>
                              <w:i/>
                              <w:sz w:val="24"/>
                              <w:szCs w:val="24"/>
                            </w:rPr>
                          </w:r>
                          <w:r>
                            <w:rPr>
                              <w:rFonts w:eastAsia="Calibri" w:cs="Tahoma"/>
                              <w:i/>
                              <w:sz w:val="24"/>
                              <w:szCs w:val="24"/>
                            </w:rPr>
                            <w:fldChar w:fldCharType="separate"/>
                          </w:r>
                          <w:r w:rsidR="006A52F0" w:rsidRPr="001A6C3A">
                            <w:rPr>
                              <w:rStyle w:val="Hyperlink"/>
                              <w:rFonts w:eastAsia="Calibri" w:cs="Tahoma"/>
                              <w:sz w:val="24"/>
                              <w:szCs w:val="24"/>
                            </w:rPr>
                            <w:t>Sathiyanarayanan</w:t>
                          </w:r>
                          <w:r w:rsidR="006E53DB" w:rsidRPr="001A6C3A">
                            <w:rPr>
                              <w:rStyle w:val="Hyperlink"/>
                              <w:rFonts w:eastAsia="Calibri" w:cs="Tahoma"/>
                              <w:sz w:val="24"/>
                              <w:szCs w:val="24"/>
                            </w:rPr>
                            <w:t>-m.github.io</w:t>
                          </w:r>
                          <w:r>
                            <w:rPr>
                              <w:rFonts w:eastAsia="Calibri" w:cs="Tahoma"/>
                              <w:i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9" o:spid="_x0000_s1033" type="#_x0000_t202" style="position:absolute;left:3333;top:8667;width:18288;height: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14:paraId="1C7DFC33" w14:textId="1D5DEC75" w:rsidR="00145607" w:rsidRPr="00FB4893" w:rsidRDefault="002032BE" w:rsidP="00725299">
                          <w:pPr>
                            <w:rPr>
                              <w:rFonts w:eastAsia="Calibri" w:cs="Tahoma"/>
                              <w:color w:val="262626" w:themeColor="text1" w:themeTint="D9"/>
                              <w:sz w:val="24"/>
                              <w:szCs w:val="24"/>
                            </w:rPr>
                          </w:pPr>
                          <w:hyperlink r:id="rId20" w:history="1">
                            <w:r w:rsidR="00145607" w:rsidRPr="00FB4893">
                              <w:rPr>
                                <w:rStyle w:val="Hyperlink"/>
                                <w:rFonts w:eastAsia="Calibri" w:cs="Tahoma"/>
                                <w:sz w:val="24"/>
                                <w:szCs w:val="24"/>
                              </w:rPr>
                              <w:t>Sathiyanarayanan-M</w:t>
                            </w:r>
                          </w:hyperlink>
                        </w:p>
                      </w:txbxContent>
                    </v:textbox>
                  </v:shape>
                  <v:shape id="Text Box 1" o:spid="_x0000_s1034" type="#_x0000_t202" style="position:absolute;left:3333;top:4572;width:20574;height:3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" filled="f" stroked="f">
                    <v:textbox>
                      <w:txbxContent>
                        <w:p w14:paraId="49D57CEF" w14:textId="0B6DB994" w:rsidR="004F5209" w:rsidRPr="00FB4893" w:rsidRDefault="002032BE" w:rsidP="00725299">
                          <w:pPr>
                            <w:rPr>
                              <w:rFonts w:eastAsia="Calibri" w:cs="Tahoma"/>
                              <w:color w:val="262626" w:themeColor="text1" w:themeTint="D9"/>
                              <w:sz w:val="24"/>
                              <w:szCs w:val="24"/>
                            </w:rPr>
                          </w:pPr>
                          <w:hyperlink r:id="rId21" w:history="1">
                            <w:proofErr w:type="spellStart"/>
                            <w:r w:rsidR="00187F99" w:rsidRPr="00FB4893">
                              <w:rPr>
                                <w:rStyle w:val="Hyperlink"/>
                                <w:rFonts w:eastAsia="Calibri" w:cs="Tahoma"/>
                                <w:sz w:val="24"/>
                                <w:szCs w:val="24"/>
                              </w:rPr>
                              <w:t>SathiyaNarayanan</w:t>
                            </w:r>
                            <w:proofErr w:type="spellEnd"/>
                            <w:r w:rsidR="00870C49">
                              <w:rPr>
                                <w:rStyle w:val="Hyperlink"/>
                                <w:rFonts w:eastAsia="Calibri" w:cs="Tahoma"/>
                                <w:sz w:val="24"/>
                                <w:szCs w:val="24"/>
                              </w:rPr>
                              <w:t>-</w:t>
                            </w:r>
                            <w:r w:rsidR="00187F99" w:rsidRPr="00FB4893">
                              <w:rPr>
                                <w:rStyle w:val="Hyperlink"/>
                                <w:rFonts w:eastAsia="Calibri" w:cs="Tahoma"/>
                                <w:sz w:val="24"/>
                                <w:szCs w:val="24"/>
                              </w:rPr>
                              <w:t>M</w:t>
                            </w:r>
                          </w:hyperlink>
                        </w:p>
                      </w:txbxContent>
                    </v:textbox>
                  </v:shape>
                  <v:shape id="Text Box 2" o:spid="_x0000_s1035" type="#_x0000_t202" style="position:absolute;width:17062;height:4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    <v:textbox>
                      <w:txbxContent>
                        <w:p w14:paraId="3DBF7DC2" w14:textId="413EA97F" w:rsidR="00A97403" w:rsidRPr="008A1EB1" w:rsidRDefault="006B3D8B" w:rsidP="00945EDD">
                          <w:pPr>
                            <w:rPr>
                              <w:rFonts w:ascii="Sen" w:hAnsi="Sen"/>
                              <w:b/>
                              <w:color w:val="262626" w:themeColor="text1" w:themeTint="D9"/>
                              <w:sz w:val="40"/>
                              <w:szCs w:val="52"/>
                              <w:u w:color="66FFFF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8A1EB1">
                            <w:rPr>
                              <w:rFonts w:ascii="Sen" w:hAnsi="Sen"/>
                              <w:b/>
                              <w:color w:val="262626" w:themeColor="text1" w:themeTint="D9"/>
                              <w:sz w:val="40"/>
                              <w:szCs w:val="52"/>
                              <w:u w:color="66FFFF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SOCIAL </w:t>
                          </w:r>
                          <w:r w:rsidR="001F6636" w:rsidRPr="008A1EB1">
                            <w:rPr>
                              <w:rFonts w:ascii="Sen" w:hAnsi="Sen"/>
                              <w:b/>
                              <w:color w:val="262626" w:themeColor="text1" w:themeTint="D9"/>
                              <w:sz w:val="40"/>
                              <w:szCs w:val="52"/>
                              <w:u w:color="66FFFF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LINKS</w:t>
                          </w:r>
                        </w:p>
                        <w:p w14:paraId="19E29C59" w14:textId="77777777" w:rsidR="00D00E1F" w:rsidRDefault="00D00E1F"/>
                      </w:txbxContent>
                    </v:textbox>
                  </v:shape>
                </v:group>
                <v:group id="Group 18" o:spid="_x0000_s1036" style="position:absolute;left:95;width:74206;height:15284" coordsize="74206,15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shape id="Text Box 2" o:spid="_x0000_s1037" type="#_x0000_t202" style="position:absolute;width:73238;height:75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  <v:textbox>
                      <w:txbxContent>
                        <w:p w14:paraId="1FA7B1B9" w14:textId="75C1F8D4" w:rsidR="00761E72" w:rsidRPr="00610800" w:rsidRDefault="004F5209" w:rsidP="0007491A">
                          <w:pPr>
                            <w:rPr>
                              <w:rFonts w:ascii="Zona Pro Bold" w:hAnsi="Zona Pro Bold"/>
                              <w:b/>
                              <w:color w:val="000000" w:themeColor="text1"/>
                              <w:sz w:val="92"/>
                              <w:szCs w:val="220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610800">
                            <w:rPr>
                              <w:rFonts w:ascii="Zona Pro Bold" w:hAnsi="Zona Pro Bold"/>
                              <w:b/>
                              <w:color w:val="000000" w:themeColor="text1"/>
                              <w:sz w:val="92"/>
                              <w:szCs w:val="220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SATHIYANARAYANAN</w:t>
                          </w:r>
                        </w:p>
                      </w:txbxContent>
                    </v:textbox>
                  </v:shape>
                  <v:shape id="Text Box 31" o:spid="_x0000_s1038" type="#_x0000_t202" style="position:absolute;top:10001;width:74206;height:5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<v:textbox>
                      <w:txbxContent>
                        <w:p w14:paraId="440AA1A4" w14:textId="1E7B2D9D" w:rsidR="00D00E1F" w:rsidRPr="00532C81" w:rsidRDefault="002032BE" w:rsidP="0007491A">
                          <w:pPr>
                            <w:rPr>
                              <w:rFonts w:ascii="Bahnschrift SemiLight" w:hAnsi="Bahnschrift SemiLight"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hyperlink r:id="rId22" w:history="1">
                            <w:r w:rsidR="00430FBB" w:rsidRPr="006B3D8B">
                              <w:rPr>
                                <w:rStyle w:val="Hyperlink"/>
                                <w:rFonts w:ascii="Bahnschrift SemiLight" w:hAnsi="Bahnschrift SemiLight"/>
                                <w:i w:val="0"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msathiya1622@gmail.com</w:t>
                            </w:r>
                          </w:hyperlink>
                          <w:r w:rsidR="00D00E1F" w:rsidRPr="00532C81">
                            <w:rPr>
                              <w:rFonts w:ascii="Bahnschrift SemiLight" w:hAnsi="Bahnschrift SemiLight"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 |  +91 9842250566 | 309, South Street, Thirubuvanam, TN 6</w:t>
                          </w:r>
                          <w:r w:rsidR="00D942A7" w:rsidRPr="00532C81">
                            <w:rPr>
                              <w:rFonts w:ascii="Bahnschrift SemiLight" w:hAnsi="Bahnschrift SemiLight"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1</w:t>
                          </w:r>
                          <w:r w:rsidR="00D00E1F" w:rsidRPr="00532C81">
                            <w:rPr>
                              <w:rFonts w:ascii="Bahnschrift SemiLight" w:hAnsi="Bahnschrift SemiLight"/>
                              <w:color w:val="000000" w:themeColor="text1"/>
                              <w:sz w:val="28"/>
                              <w:szCs w:val="28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2103.</w:t>
                          </w:r>
                        </w:p>
                      </w:txbxContent>
                    </v:textbox>
                  </v:shape>
                  <v:shape id="Text Box 2" o:spid="_x0000_s1039" type="#_x0000_t202" style="position:absolute;top:6858;width:64819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<v:textbox>
                      <w:txbxContent>
                        <w:p w14:paraId="35540546" w14:textId="5FF9372E" w:rsidR="00761E72" w:rsidRPr="00476BE0" w:rsidRDefault="00DD3913" w:rsidP="0007491A">
                          <w:pPr>
                            <w:rPr>
                              <w:rFonts w:ascii="Sen" w:hAnsi="Sen"/>
                              <w:bCs/>
                              <w:color w:val="000000" w:themeColor="text1"/>
                              <w:sz w:val="34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rFonts w:ascii="Sen" w:hAnsi="Sen"/>
                              <w:bCs/>
                              <w:color w:val="000000" w:themeColor="text1"/>
                              <w:sz w:val="34"/>
                              <w:szCs w:val="3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SOFTWARE DEVELOPER</w:t>
                          </w:r>
                        </w:p>
                      </w:txbxContent>
                    </v:textbox>
                  </v:shape>
                  <v:line id="Straight Connector 4" o:spid="_x0000_s1040" style="position:absolute;flip:x y;visibility:visible;mso-wrap-style:square" from="1143,7239" to="53873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" strokecolor="#92d050" strokeweight="1.5pt">
                    <v:stroke joinstyle="miter"/>
                  </v:line>
                </v:group>
                <v:group id="Group 13" o:spid="_x0000_s1041" style="position:absolute;left:24384;top:15335;width:49256;height:16066" coordsize="49256,160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Text Box 2" o:spid="_x0000_s1042" type="#_x0000_t202" style="position:absolute;width:49256;height:4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  <v:textbox>
                      <w:txbxContent>
                        <w:p w14:paraId="4BFC768D" w14:textId="5BB838A8" w:rsidR="00A97403" w:rsidRPr="00DB7A71" w:rsidRDefault="00430ED7" w:rsidP="00945EDD">
                          <w:pPr>
                            <w:rPr>
                              <w:rFonts w:ascii="Sen" w:hAnsi="Sen"/>
                              <w:b/>
                              <w:color w:val="262626" w:themeColor="text1" w:themeTint="D9"/>
                              <w:sz w:val="42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B7A71">
                            <w:rPr>
                              <w:rFonts w:ascii="Sen" w:hAnsi="Sen"/>
                              <w:b/>
                              <w:color w:val="262626" w:themeColor="text1" w:themeTint="D9"/>
                              <w:sz w:val="42"/>
                              <w:szCs w:val="56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OBJECTIVE</w:t>
                          </w:r>
                        </w:p>
                      </w:txbxContent>
                    </v:textbox>
                  </v:shape>
                  <v:shape id="Text Box 31" o:spid="_x0000_s1043" type="#_x0000_t202" style="position:absolute;left:190;top:4476;width:49035;height:11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" filled="f" stroked="f">
                    <v:textbox>
                      <w:txbxContent>
                        <w:p w14:paraId="1E5D7433" w14:textId="6391EA5B" w:rsidR="004F4B70" w:rsidRPr="004F4B70" w:rsidRDefault="004F4B70" w:rsidP="003F149A">
                          <w:pPr>
                            <w:shd w:val="clear" w:color="auto" w:fill="FFFFFF"/>
                            <w:spacing w:after="0" w:line="240" w:lineRule="auto"/>
                            <w:ind w:firstLine="720"/>
                            <w:textAlignment w:val="baseline"/>
                            <w:rPr>
                              <w:rFonts w:eastAsia="Times New Roman" w:cs="Times New Roman"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4F4B70">
                            <w:rPr>
                              <w:rFonts w:eastAsia="Times New Roman" w:cs="Times New Roman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Computer Science graduate student with knowledge of Software development and </w:t>
                          </w:r>
                          <w:r w:rsidR="00B20604">
                            <w:rPr>
                              <w:rFonts w:eastAsia="Times New Roman" w:cs="Times New Roman"/>
                              <w:color w:val="262626" w:themeColor="text1" w:themeTint="D9"/>
                              <w:sz w:val="28"/>
                              <w:szCs w:val="28"/>
                            </w:rPr>
                            <w:t>App Development</w:t>
                          </w:r>
                          <w:r w:rsidRPr="004F4B70">
                            <w:rPr>
                              <w:rFonts w:eastAsia="Times New Roman" w:cs="Times New Roman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skills, looking for </w:t>
                          </w:r>
                          <w:r w:rsidR="001B7063" w:rsidRPr="004F4B70">
                            <w:rPr>
                              <w:rFonts w:eastAsia="Times New Roman" w:cs="Times New Roman"/>
                              <w:color w:val="262626" w:themeColor="text1" w:themeTint="D9"/>
                              <w:sz w:val="28"/>
                              <w:szCs w:val="28"/>
                            </w:rPr>
                            <w:t>a</w:t>
                          </w:r>
                          <w:r w:rsidRPr="004F4B70">
                            <w:rPr>
                              <w:rFonts w:eastAsia="Times New Roman" w:cs="Times New Roman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Software Developer position in your company. </w:t>
                          </w:r>
                          <w:r w:rsidR="00F156B4">
                            <w:rPr>
                              <w:rFonts w:eastAsia="Times New Roman" w:cs="Times New Roman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           </w:t>
                          </w:r>
                          <w:r w:rsidRPr="004F4B70">
                            <w:rPr>
                              <w:rFonts w:eastAsia="Times New Roman" w:cs="Times New Roman"/>
                              <w:color w:val="262626" w:themeColor="text1" w:themeTint="D9"/>
                              <w:sz w:val="28"/>
                              <w:szCs w:val="28"/>
                            </w:rPr>
                            <w:t>Bringing proficient knowledge of languages are listed below and excellent communication and interpersonal skills.</w:t>
                          </w:r>
                        </w:p>
                        <w:p w14:paraId="19EB3ED0" w14:textId="67D314C2" w:rsidR="00730AE8" w:rsidRPr="004F4B70" w:rsidRDefault="00730AE8" w:rsidP="00730AE8">
                          <w:pPr>
                            <w:rPr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</v:group>
                <v:line id="Straight Connector 31" o:spid="_x0000_s1044" style="position:absolute;flip:y;visibility:visible;mso-wrap-style:square" from="25717,19621" to="37402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" strokecolor="#92d050" strokeweight="1.5pt">
                  <v:stroke joinstyle="miter"/>
                </v:line>
                <v:group id="Group 2" o:spid="_x0000_s1045" style="position:absolute;left:24384;top:31337;width:49250;height:24191" coordsize="49250,24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Text Box 2" o:spid="_x0000_s1046" type="#_x0000_t202" style="position:absolute;width:49250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  <v:textbox>
                      <w:txbxContent>
                        <w:p w14:paraId="50A18FF9" w14:textId="40A485A8" w:rsidR="0034092C" w:rsidRPr="00DB7A71" w:rsidRDefault="00C078A1" w:rsidP="00945EDD">
                          <w:pPr>
                            <w:rPr>
                              <w:rFonts w:ascii="Sen" w:hAnsi="Sen"/>
                              <w:b/>
                              <w:color w:val="262626" w:themeColor="text1" w:themeTint="D9"/>
                              <w:sz w:val="40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B7A71">
                            <w:rPr>
                              <w:rFonts w:ascii="Sen" w:hAnsi="Sen"/>
                              <w:b/>
                              <w:color w:val="262626" w:themeColor="text1" w:themeTint="D9"/>
                              <w:sz w:val="40"/>
                              <w:szCs w:val="5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TECHNICAL SKILLSET</w:t>
                          </w:r>
                        </w:p>
                      </w:txbxContent>
                    </v:textbox>
                  </v:shape>
                  <v:shape id="Text Box 6" o:spid="_x0000_s1047" type="#_x0000_t202" style="position:absolute;left:190;top:4095;width:48825;height:20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  <v:textbox>
                      <w:txbxContent>
                        <w:p w14:paraId="329DE4A5" w14:textId="0906D663" w:rsidR="00C078A1" w:rsidRDefault="008D1E79" w:rsidP="008D1E79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tabs>
                              <w:tab w:val="left" w:pos="180"/>
                              <w:tab w:val="left" w:pos="360"/>
                            </w:tabs>
                            <w:spacing w:after="0"/>
                            <w:ind w:left="450"/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ahoma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</w:rPr>
                            <w:t>LANGUAGES:</w:t>
                          </w:r>
                          <w:r w:rsidR="003F149A">
                            <w:rPr>
                              <w:rFonts w:cs="Tahoma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Python, C, </w:t>
                          </w:r>
                          <w:r w:rsidR="00A750F3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>Java</w:t>
                          </w:r>
                          <w:r w:rsidR="00870C49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>Script</w:t>
                          </w:r>
                          <w:r w:rsidR="00A750F3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>,</w:t>
                          </w:r>
                          <w:r w:rsidR="00B445C7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>Dart</w:t>
                          </w:r>
                          <w:r w:rsidR="00870C49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and</w:t>
                          </w:r>
                          <w:r w:rsidR="00A750F3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 w:rsidR="00B445C7" w:rsidRPr="00A750F3">
                            <w:rPr>
                              <w:rFonts w:cs="Tahoma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</w:rPr>
                            <w:t>.</w:t>
                          </w:r>
                          <w:r w:rsidR="00B445C7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>NET</w:t>
                          </w:r>
                          <w:r w:rsidR="00870C49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>.</w:t>
                          </w:r>
                        </w:p>
                        <w:p w14:paraId="4CEE3749" w14:textId="6EA3B114" w:rsidR="008D1E79" w:rsidRDefault="008D1E79" w:rsidP="008D1E79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tabs>
                              <w:tab w:val="left" w:pos="180"/>
                              <w:tab w:val="left" w:pos="360"/>
                            </w:tabs>
                            <w:spacing w:after="0"/>
                            <w:ind w:left="450"/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ahoma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</w:rPr>
                            <w:t>DATABASE:</w:t>
                          </w:r>
                          <w:r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Firebase (Cloud Firestore), MySQL, MS Access and Mongo DB.</w:t>
                          </w:r>
                        </w:p>
                        <w:p w14:paraId="0C344794" w14:textId="3231FAF2" w:rsidR="008D1E79" w:rsidRDefault="008D1E79" w:rsidP="008D1E79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tabs>
                              <w:tab w:val="left" w:pos="180"/>
                              <w:tab w:val="left" w:pos="360"/>
                            </w:tabs>
                            <w:spacing w:after="0"/>
                            <w:ind w:left="450"/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ahoma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</w:rPr>
                            <w:t>WEB DE</w:t>
                          </w:r>
                          <w:r w:rsidR="00870C49">
                            <w:rPr>
                              <w:rFonts w:cs="Tahoma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</w:rPr>
                            <w:t>VELOPMENT</w:t>
                          </w:r>
                          <w:r>
                            <w:rPr>
                              <w:rFonts w:cs="Tahoma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: </w:t>
                          </w:r>
                          <w:r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>Flask</w:t>
                          </w:r>
                          <w:r w:rsidR="00870C49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>, React</w:t>
                          </w:r>
                          <w:r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and Django.</w:t>
                          </w:r>
                        </w:p>
                        <w:p w14:paraId="3A3E96E9" w14:textId="643619C6" w:rsidR="008D1E79" w:rsidRDefault="00870C49" w:rsidP="008D1E79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tabs>
                              <w:tab w:val="left" w:pos="180"/>
                              <w:tab w:val="left" w:pos="360"/>
                            </w:tabs>
                            <w:spacing w:after="0"/>
                            <w:ind w:left="450"/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ahoma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</w:rPr>
                            <w:t>APPLICATION DEVELOMENT</w:t>
                          </w:r>
                          <w:r w:rsidR="008D1E79">
                            <w:rPr>
                              <w:rFonts w:cs="Tahoma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: </w:t>
                          </w:r>
                          <w:r w:rsidR="0000623F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>Flutter and Java</w:t>
                          </w:r>
                          <w:r w:rsidR="008D1E79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>.</w:t>
                          </w:r>
                        </w:p>
                        <w:p w14:paraId="0A7B91B8" w14:textId="0D52C5C6" w:rsidR="008D1E79" w:rsidRPr="00DD3913" w:rsidRDefault="006A3D02" w:rsidP="00DD3913">
                          <w:pPr>
                            <w:pStyle w:val="ListParagraph"/>
                            <w:numPr>
                              <w:ilvl w:val="0"/>
                              <w:numId w:val="4"/>
                            </w:numPr>
                            <w:tabs>
                              <w:tab w:val="left" w:pos="180"/>
                              <w:tab w:val="left" w:pos="360"/>
                            </w:tabs>
                            <w:spacing w:after="0"/>
                            <w:ind w:left="450"/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ahoma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OTHERS SKILLS: </w:t>
                          </w:r>
                          <w:r w:rsidR="00DD3913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Machine Learning using </w:t>
                          </w:r>
                          <w:proofErr w:type="gramStart"/>
                          <w:r w:rsidR="00DD3913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>TensorFlow</w:t>
                          </w:r>
                          <w:r w:rsidR="00DD3913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,</w:t>
                          </w:r>
                          <w:proofErr w:type="gramEnd"/>
                          <w:r w:rsidR="00DD3913" w:rsidRPr="00DD3913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 w:rsidR="00DD3913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        </w:t>
                          </w:r>
                          <w:r w:rsidR="00A750F3" w:rsidRPr="00DD3913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Git (Version Control), </w:t>
                          </w:r>
                          <w:r w:rsidRPr="00DD3913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>Basic XD Designing, DSA and Problem Solving</w:t>
                          </w:r>
                          <w:r w:rsidR="003F149A" w:rsidRPr="00DD3913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>, MS Office</w:t>
                          </w:r>
                          <w:r w:rsidRPr="00DD3913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v:shape id="Text Box 2" o:spid="_x0000_s1048" type="#_x0000_t202" style="position:absolute;left:24098;top:55530;width:49250;height:4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15D7AF3" w14:textId="02A85A92" w:rsidR="007A675A" w:rsidRPr="00DB7A71" w:rsidRDefault="00945EDD" w:rsidP="00945EDD">
                        <w:pPr>
                          <w:rPr>
                            <w:rFonts w:ascii="Sen" w:hAnsi="Sen"/>
                            <w:b/>
                            <w:color w:val="000000" w:themeColor="text1"/>
                            <w:sz w:val="40"/>
                            <w:szCs w:val="5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DB7A71">
                          <w:rPr>
                            <w:rFonts w:ascii="Sen" w:hAnsi="Sen"/>
                            <w:bCs/>
                            <w:color w:val="000000" w:themeColor="text1"/>
                            <w:sz w:val="40"/>
                            <w:szCs w:val="5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 w:rsidR="00714AEE" w:rsidRPr="00DB7A71">
                          <w:rPr>
                            <w:rFonts w:ascii="Sen" w:hAnsi="Sen"/>
                            <w:b/>
                            <w:color w:val="262626" w:themeColor="text1" w:themeTint="D9"/>
                            <w:sz w:val="40"/>
                            <w:szCs w:val="5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CERTIFICATION</w:t>
                        </w:r>
                      </w:p>
                    </w:txbxContent>
                  </v:textbox>
                </v:shape>
                <v:shape id="Text Box 12" o:spid="_x0000_s1049" type="#_x0000_t202" style="position:absolute;left:24574;top:59150;width:48825;height:13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2A4F1B55" w14:textId="48358D33" w:rsidR="003E2C74" w:rsidRDefault="007A675A" w:rsidP="003E2C7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180"/>
                            <w:tab w:val="left" w:pos="360"/>
                          </w:tabs>
                          <w:spacing w:after="0"/>
                          <w:ind w:left="450"/>
                          <w:rPr>
                            <w:rFonts w:cs="Tahoma"/>
                            <w:color w:val="262626" w:themeColor="text1" w:themeTint="D9"/>
                            <w:sz w:val="28"/>
                            <w:szCs w:val="28"/>
                          </w:rPr>
                        </w:pPr>
                        <w:r>
                          <w:rPr>
                            <w:rFonts w:cs="Tahoma"/>
                            <w:color w:val="262626" w:themeColor="text1" w:themeTint="D9"/>
                            <w:sz w:val="28"/>
                            <w:szCs w:val="28"/>
                          </w:rPr>
                          <w:t>Python 3 Beginner’s Bootcamp</w:t>
                        </w:r>
                        <w:r w:rsidR="003E2C74">
                          <w:rPr>
                            <w:rFonts w:cs="Tahoma"/>
                            <w:color w:val="262626" w:themeColor="text1" w:themeTint="D9"/>
                            <w:sz w:val="28"/>
                            <w:szCs w:val="28"/>
                          </w:rPr>
                          <w:t>.</w:t>
                        </w:r>
                      </w:p>
                      <w:p w14:paraId="489EC766" w14:textId="13F09D9A" w:rsidR="00610800" w:rsidRDefault="00610800" w:rsidP="003E2C7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180"/>
                            <w:tab w:val="left" w:pos="360"/>
                          </w:tabs>
                          <w:spacing w:after="0"/>
                          <w:ind w:left="450"/>
                          <w:rPr>
                            <w:rFonts w:cs="Tahoma"/>
                            <w:color w:val="262626" w:themeColor="text1" w:themeTint="D9"/>
                            <w:sz w:val="28"/>
                            <w:szCs w:val="28"/>
                          </w:rPr>
                        </w:pPr>
                        <w:r>
                          <w:rPr>
                            <w:rFonts w:cs="Tahoma"/>
                            <w:color w:val="262626" w:themeColor="text1" w:themeTint="D9"/>
                            <w:sz w:val="28"/>
                            <w:szCs w:val="28"/>
                          </w:rPr>
                          <w:t xml:space="preserve">Typewriting </w:t>
                        </w:r>
                        <w:r w:rsidR="00FB4C20">
                          <w:rPr>
                            <w:rFonts w:cs="Tahoma"/>
                            <w:color w:val="262626" w:themeColor="text1" w:themeTint="D9"/>
                            <w:sz w:val="28"/>
                            <w:szCs w:val="28"/>
                          </w:rPr>
                          <w:t>Examination</w:t>
                        </w:r>
                        <w:r>
                          <w:rPr>
                            <w:rFonts w:cs="Tahoma"/>
                            <w:color w:val="262626" w:themeColor="text1" w:themeTint="D9"/>
                            <w:sz w:val="28"/>
                            <w:szCs w:val="28"/>
                          </w:rPr>
                          <w:t xml:space="preserve"> with First Class.</w:t>
                        </w:r>
                      </w:p>
                      <w:p w14:paraId="4BE84EDA" w14:textId="43D0DAB0" w:rsidR="00610800" w:rsidRDefault="00610800" w:rsidP="003E2C74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180"/>
                            <w:tab w:val="left" w:pos="360"/>
                          </w:tabs>
                          <w:spacing w:after="0"/>
                          <w:ind w:left="450"/>
                          <w:rPr>
                            <w:rFonts w:cs="Tahoma"/>
                            <w:color w:val="262626" w:themeColor="text1" w:themeTint="D9"/>
                            <w:sz w:val="28"/>
                            <w:szCs w:val="28"/>
                          </w:rPr>
                        </w:pPr>
                        <w:r>
                          <w:rPr>
                            <w:rFonts w:cs="Tahoma"/>
                            <w:color w:val="262626" w:themeColor="text1" w:themeTint="D9"/>
                            <w:sz w:val="28"/>
                            <w:szCs w:val="28"/>
                          </w:rPr>
                          <w:t>Diploma in Computer Application.</w:t>
                        </w:r>
                      </w:p>
                      <w:p w14:paraId="6E75F96C" w14:textId="155ABBFE" w:rsidR="003E2C74" w:rsidRPr="00FB4C20" w:rsidRDefault="00610800" w:rsidP="00FB4C20">
                        <w:pPr>
                          <w:pStyle w:val="ListParagraph"/>
                          <w:numPr>
                            <w:ilvl w:val="0"/>
                            <w:numId w:val="1"/>
                          </w:numPr>
                          <w:tabs>
                            <w:tab w:val="left" w:pos="180"/>
                            <w:tab w:val="left" w:pos="360"/>
                          </w:tabs>
                          <w:spacing w:after="0"/>
                          <w:ind w:left="450"/>
                          <w:rPr>
                            <w:rFonts w:cs="Tahoma"/>
                            <w:color w:val="262626" w:themeColor="text1" w:themeTint="D9"/>
                            <w:sz w:val="28"/>
                            <w:szCs w:val="28"/>
                          </w:rPr>
                        </w:pPr>
                        <w:r>
                          <w:rPr>
                            <w:rFonts w:cs="Tahoma"/>
                            <w:color w:val="262626" w:themeColor="text1" w:themeTint="D9"/>
                            <w:sz w:val="28"/>
                            <w:szCs w:val="28"/>
                          </w:rPr>
                          <w:t xml:space="preserve">Overview of Digital Communication, Optical </w:t>
                        </w:r>
                        <w:r w:rsidR="001B7063">
                          <w:rPr>
                            <w:rFonts w:cs="Tahoma"/>
                            <w:color w:val="262626" w:themeColor="text1" w:themeTint="D9"/>
                            <w:sz w:val="28"/>
                            <w:szCs w:val="28"/>
                          </w:rPr>
                          <w:t>Fiber</w:t>
                        </w:r>
                        <w:r>
                          <w:rPr>
                            <w:rFonts w:cs="Tahoma"/>
                            <w:color w:val="262626" w:themeColor="text1" w:themeTint="D9"/>
                            <w:sz w:val="28"/>
                            <w:szCs w:val="28"/>
                          </w:rPr>
                          <w:t xml:space="preserve"> concepts and Broadband Technology in BSNL Thanjavur.</w:t>
                        </w:r>
                      </w:p>
                    </w:txbxContent>
                  </v:textbox>
                </v:shape>
                <v:group id="Group 15" o:spid="_x0000_s1050" style="position:absolute;left:24669;top:72675;width:49251;height:24322" coordsize="49250,24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Text Box 2" o:spid="_x0000_s1051" type="#_x0000_t202" style="position:absolute;width:49250;height:4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  <v:textbox>
                      <w:txbxContent>
                        <w:p w14:paraId="5D5F4881" w14:textId="0FA75308" w:rsidR="00FB4DBF" w:rsidRPr="00DB7A71" w:rsidRDefault="00FB4DBF" w:rsidP="00945EDD">
                          <w:pPr>
                            <w:rPr>
                              <w:rFonts w:ascii="Sen" w:hAnsi="Sen"/>
                              <w:b/>
                              <w:color w:val="262626" w:themeColor="text1" w:themeTint="D9"/>
                              <w:sz w:val="40"/>
                              <w:szCs w:val="52"/>
                              <w:u w:color="66FFCC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B7A71">
                            <w:rPr>
                              <w:rFonts w:ascii="Sen" w:hAnsi="Sen"/>
                              <w:b/>
                              <w:color w:val="262626" w:themeColor="text1" w:themeTint="D9"/>
                              <w:sz w:val="40"/>
                              <w:szCs w:val="52"/>
                              <w:u w:color="66FFCC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KEY PROJECTS AND WORKS</w:t>
                          </w:r>
                        </w:p>
                        <w:p w14:paraId="2B6D58F4" w14:textId="77777777" w:rsidR="00FB4DBF" w:rsidRPr="00DB7A71" w:rsidRDefault="00FB4DBF" w:rsidP="00FB4DBF">
                          <w:pPr>
                            <w:jc w:val="center"/>
                            <w:rPr>
                              <w:rFonts w:ascii="Sen" w:hAnsi="Sen"/>
                              <w:b/>
                              <w:bCs/>
                              <w:color w:val="000000" w:themeColor="text1"/>
                              <w:sz w:val="40"/>
                              <w:szCs w:val="52"/>
                              <w:u w:val="single" w:color="66FFCC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r w:rsidRPr="00DB7A71">
                            <w:rPr>
                              <w:rFonts w:ascii="Sen" w:hAnsi="Sen"/>
                              <w:b/>
                              <w:bCs/>
                              <w:color w:val="000000" w:themeColor="text1"/>
                              <w:sz w:val="40"/>
                              <w:szCs w:val="52"/>
                              <w:u w:val="single" w:color="66FFCC"/>
                              <w14:shadow w14:blurRad="12700" w14:dist="38100" w14:dir="2700000" w14:sx="100000" w14:sy="100000" w14:kx="0" w14:ky="0" w14:algn="tl">
                                <w14:schemeClr w14:val="bg1">
                                  <w14:lumMod w14:val="50000"/>
                                </w14:schemeClr>
                              </w14:shadow>
                              <w14:textOutline w14:w="9525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WK</w:t>
                          </w:r>
                        </w:p>
                      </w:txbxContent>
                    </v:textbox>
                  </v:shape>
                  <v:shape id="Text Box 10" o:spid="_x0000_s1052" type="#_x0000_t202" style="position:absolute;left:666;top:4000;width:47994;height:20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6B9D8530" w14:textId="77777777" w:rsidR="00AD51E6" w:rsidRDefault="00FB4DBF" w:rsidP="000E68E3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tabs>
                              <w:tab w:val="left" w:pos="0"/>
                              <w:tab w:val="left" w:pos="180"/>
                            </w:tabs>
                            <w:spacing w:after="0"/>
                            <w:ind w:left="180" w:hanging="180"/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 w:rsidRPr="00FB4DBF">
                            <w:rPr>
                              <w:rFonts w:cs="Tahoma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</w:rPr>
                            <w:t>COLLEGE AUTOMATION</w:t>
                          </w:r>
                          <w:r w:rsidR="00AD51E6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>:</w:t>
                          </w:r>
                        </w:p>
                        <w:p w14:paraId="0F2670BE" w14:textId="34455498" w:rsidR="00FB4DBF" w:rsidRPr="00AD51E6" w:rsidRDefault="00C178E0" w:rsidP="00AD51E6">
                          <w:pPr>
                            <w:tabs>
                              <w:tab w:val="left" w:pos="0"/>
                              <w:tab w:val="left" w:pos="180"/>
                            </w:tabs>
                            <w:spacing w:after="0"/>
                            <w:ind w:left="1080"/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>Student can able to view their marks, notes and attendance percentage</w:t>
                          </w:r>
                          <w:r w:rsidR="00FB4DBF" w:rsidRPr="00AD51E6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this project implemented as </w:t>
                          </w:r>
                          <w:r w:rsidR="00FB4DBF" w:rsidRPr="00AD51E6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>mobile application using flutter development.</w:t>
                          </w:r>
                        </w:p>
                        <w:p w14:paraId="5884A695" w14:textId="4CEFEF0C" w:rsidR="00AD51E6" w:rsidRPr="00AD51E6" w:rsidRDefault="003F149A" w:rsidP="00AD51E6">
                          <w:pPr>
                            <w:pStyle w:val="ListParagraph"/>
                            <w:numPr>
                              <w:ilvl w:val="0"/>
                              <w:numId w:val="2"/>
                            </w:numPr>
                            <w:tabs>
                              <w:tab w:val="left" w:pos="0"/>
                              <w:tab w:val="left" w:pos="180"/>
                            </w:tabs>
                            <w:spacing w:after="0"/>
                            <w:ind w:left="180" w:hanging="180"/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ahoma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</w:rPr>
                            <w:t>E</w:t>
                          </w:r>
                          <w:r w:rsidR="00AD51E6">
                            <w:rPr>
                              <w:rFonts w:cs="Tahoma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</w:rPr>
                            <w:t>NCRYPTION AND DECRYPTION</w:t>
                          </w:r>
                          <w:r>
                            <w:rPr>
                              <w:rFonts w:cs="Tahoma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TECHNIQUES</w:t>
                          </w:r>
                          <w:r w:rsidR="00AD51E6">
                            <w:rPr>
                              <w:rFonts w:cs="Tahoma"/>
                              <w:b/>
                              <w:bCs/>
                              <w:color w:val="262626" w:themeColor="text1" w:themeTint="D9"/>
                              <w:sz w:val="28"/>
                              <w:szCs w:val="28"/>
                            </w:rPr>
                            <w:t>:</w:t>
                          </w:r>
                        </w:p>
                        <w:p w14:paraId="3FE25878" w14:textId="074E5ED7" w:rsidR="00AD51E6" w:rsidRDefault="00AD51E6" w:rsidP="00AD51E6">
                          <w:pPr>
                            <w:tabs>
                              <w:tab w:val="left" w:pos="0"/>
                              <w:tab w:val="left" w:pos="180"/>
                            </w:tabs>
                            <w:spacing w:after="0"/>
                            <w:ind w:left="1080"/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Different cipher techniques implemented </w:t>
                          </w:r>
                          <w:r w:rsidR="00945EDD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>in</w:t>
                          </w:r>
                          <w:r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Django</w:t>
                          </w:r>
                          <w:r w:rsidR="00945EDD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Framework</w:t>
                          </w:r>
                          <w:r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>.</w:t>
                          </w:r>
                          <w:r w:rsidR="00945EDD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By entering plain </w:t>
                          </w:r>
                          <w:r w:rsidR="001B7063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>text,</w:t>
                          </w:r>
                          <w:r w:rsidR="00945EDD"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it returns Cipher text and vice versa.</w:t>
                          </w:r>
                          <w:r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14:paraId="6499104E" w14:textId="77777777" w:rsidR="00FB4C20" w:rsidRPr="00AD51E6" w:rsidRDefault="00FB4C20" w:rsidP="00FB4C20">
                          <w:pPr>
                            <w:tabs>
                              <w:tab w:val="left" w:pos="0"/>
                              <w:tab w:val="left" w:pos="180"/>
                            </w:tabs>
                            <w:spacing w:after="0"/>
                            <w:rPr>
                              <w:rFonts w:cs="Tahoma"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shape>
                  <v:line id="Straight Connector 29" o:spid="_x0000_s1053" style="position:absolute;flip:y;visibility:visible;mso-wrap-style:square" from="1143,4286" to="29814,4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" strokecolor="#92d050" strokeweight="1.5pt">
                    <v:stroke joinstyle="miter"/>
                  </v:line>
                </v:group>
                <v:line id="Straight Connector 30" o:spid="_x0000_s1054" style="position:absolute;flip:y;visibility:visible;mso-wrap-style:square" from="25431,35337" to="46333,353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" strokecolor="#92d050" strokeweight="1.5pt">
                  <v:stroke joinstyle="miter"/>
                </v:line>
                <v:line id="Straight Connector 32" o:spid="_x0000_s1055" style="position:absolute;flip:y;visibility:visible;mso-wrap-style:square" from="26003,59340" to="41803,593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" strokecolor="#92d050" strokeweight="1.5pt">
                  <v:stroke joinstyle="miter"/>
                </v:line>
                <v:group id="Group 40" o:spid="_x0000_s1056" style="position:absolute;top:32956;width:25063;height:26930" coordsize="25063,26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shape id="Text Box 2" o:spid="_x0000_s1057" type="#_x0000_t202" style="position:absolute;width:24231;height:7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14:paraId="0CE09EF3" w14:textId="17A7F81E" w:rsidR="00430ED7" w:rsidRPr="00DB7A71" w:rsidRDefault="00430ED7" w:rsidP="006E53DB">
                          <w:pPr>
                            <w:jc w:val="both"/>
                            <w:rPr>
                              <w:rFonts w:ascii="Sen" w:hAnsi="Sen"/>
                              <w:b/>
                              <w:color w:val="262626" w:themeColor="text1" w:themeTint="D9"/>
                              <w:sz w:val="42"/>
                              <w:szCs w:val="44"/>
                              <w:u w:color="66FFFF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DB7A71">
                            <w:rPr>
                              <w:rFonts w:ascii="Sen" w:hAnsi="Sen"/>
                              <w:b/>
                              <w:color w:val="262626" w:themeColor="text1" w:themeTint="D9"/>
                              <w:sz w:val="42"/>
                              <w:szCs w:val="44"/>
                              <w:u w:color="66FFFF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EDUCATION</w:t>
                          </w:r>
                        </w:p>
                      </w:txbxContent>
                    </v:textbox>
                  </v:shape>
                  <v:line id="Straight Connector 16" o:spid="_x0000_s1058" style="position:absolute;flip:x;visibility:visible;mso-wrap-style:square" from="1143,4191" to="14666,41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" strokecolor="#92d050" strokeweight="1.5pt">
                    <v:stroke joinstyle="miter"/>
                  </v:line>
                  <v:shape id="Text Box 193" o:spid="_x0000_s1059" type="#_x0000_t202" style="position:absolute;top:9810;width:23837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<v:textbox>
                      <w:txbxContent>
                        <w:p w14:paraId="06643C30" w14:textId="48D40223" w:rsidR="001F6636" w:rsidRPr="00870C49" w:rsidRDefault="00870C49" w:rsidP="00870C49">
                          <w:pPr>
                            <w:spacing w:after="0"/>
                            <w:rPr>
                              <w:rFonts w:cs="Tahoma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cs="Tahoma"/>
                              <w:color w:val="404040" w:themeColor="text1" w:themeTint="BF"/>
                              <w:sz w:val="28"/>
                              <w:szCs w:val="28"/>
                            </w:rPr>
                            <w:t>A</w:t>
                          </w:r>
                          <w:r w:rsidR="001B7063" w:rsidRPr="00870C49">
                            <w:rPr>
                              <w:rFonts w:cs="Tahoma"/>
                              <w:color w:val="404040" w:themeColor="text1" w:themeTint="BF"/>
                              <w:sz w:val="28"/>
                              <w:szCs w:val="28"/>
                            </w:rPr>
                            <w:t>r</w:t>
                          </w:r>
                          <w:r w:rsidR="001F6636" w:rsidRPr="00870C49">
                            <w:rPr>
                              <w:rFonts w:cs="Tahoma"/>
                              <w:color w:val="404040" w:themeColor="text1" w:themeTint="BF"/>
                              <w:sz w:val="28"/>
                              <w:szCs w:val="28"/>
                            </w:rPr>
                            <w:t>asu</w:t>
                          </w:r>
                          <w:proofErr w:type="spellEnd"/>
                          <w:r w:rsidR="001F6636" w:rsidRPr="00870C49">
                            <w:rPr>
                              <w:rFonts w:cs="Tahoma"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Engineering College,</w:t>
                          </w:r>
                        </w:p>
                        <w:p w14:paraId="5277AF13" w14:textId="22CBE5B2" w:rsidR="001F6636" w:rsidRPr="00870C49" w:rsidRDefault="001F6636" w:rsidP="00870C49">
                          <w:pPr>
                            <w:spacing w:after="0"/>
                            <w:rPr>
                              <w:rFonts w:cs="Tahoma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870C49">
                            <w:rPr>
                              <w:rFonts w:cs="Tahoma"/>
                              <w:color w:val="404040" w:themeColor="text1" w:themeTint="BF"/>
                              <w:sz w:val="28"/>
                              <w:szCs w:val="28"/>
                            </w:rPr>
                            <w:t>Kumbakonam - 612501.</w:t>
                          </w:r>
                        </w:p>
                      </w:txbxContent>
                    </v:textbox>
                  </v:shape>
                  <v:shape id="Text Box 34" o:spid="_x0000_s1060" type="#_x0000_t202" style="position:absolute;top:5048;width:25063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54541C35" w14:textId="07655E75" w:rsidR="00870C49" w:rsidRDefault="001A6C3A" w:rsidP="001A6C3A">
                          <w:pPr>
                            <w:spacing w:after="0"/>
                            <w:rPr>
                              <w:rFonts w:cs="Tahoma"/>
                              <w:b/>
                              <w:bCs/>
                              <w:color w:val="404040" w:themeColor="text1" w:themeTint="B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cs="Tahoma"/>
                              <w:b/>
                              <w:bCs/>
                              <w:color w:val="404040" w:themeColor="text1" w:themeTint="BF"/>
                              <w:sz w:val="26"/>
                              <w:szCs w:val="26"/>
                            </w:rPr>
                            <w:t>BACHELOR OF ENGINEERING</w:t>
                          </w:r>
                          <w:r w:rsidR="00870C49">
                            <w:rPr>
                              <w:rFonts w:cs="Tahoma"/>
                              <w:b/>
                              <w:bCs/>
                              <w:color w:val="404040" w:themeColor="text1" w:themeTint="BF"/>
                              <w:sz w:val="26"/>
                              <w:szCs w:val="26"/>
                            </w:rPr>
                            <w:t xml:space="preserve"> IN COMPUTER SCIENCE (</w:t>
                          </w:r>
                          <w:r w:rsidR="00C178E0">
                            <w:rPr>
                              <w:rFonts w:cs="Tahoma"/>
                              <w:b/>
                              <w:bCs/>
                              <w:color w:val="404040" w:themeColor="text1" w:themeTint="BF"/>
                              <w:sz w:val="26"/>
                              <w:szCs w:val="26"/>
                            </w:rPr>
                            <w:t>20</w:t>
                          </w:r>
                          <w:r w:rsidR="00870C49">
                            <w:rPr>
                              <w:rFonts w:cs="Tahoma"/>
                              <w:b/>
                              <w:bCs/>
                              <w:color w:val="404040" w:themeColor="text1" w:themeTint="BF"/>
                              <w:sz w:val="26"/>
                              <w:szCs w:val="26"/>
                            </w:rPr>
                            <w:t>17–</w:t>
                          </w:r>
                          <w:r w:rsidR="00C178E0">
                            <w:rPr>
                              <w:rFonts w:cs="Tahoma"/>
                              <w:b/>
                              <w:bCs/>
                              <w:color w:val="404040" w:themeColor="text1" w:themeTint="BF"/>
                              <w:sz w:val="26"/>
                              <w:szCs w:val="26"/>
                            </w:rPr>
                            <w:t>20</w:t>
                          </w:r>
                          <w:r w:rsidR="00870C49">
                            <w:rPr>
                              <w:rFonts w:cs="Tahoma"/>
                              <w:b/>
                              <w:bCs/>
                              <w:color w:val="404040" w:themeColor="text1" w:themeTint="BF"/>
                              <w:sz w:val="26"/>
                              <w:szCs w:val="26"/>
                            </w:rPr>
                            <w:t>21)</w:t>
                          </w:r>
                        </w:p>
                      </w:txbxContent>
                    </v:textbox>
                  </v:shape>
                  <v:shape id="Text Box 37" o:spid="_x0000_s1061" type="#_x0000_t202" style="position:absolute;top:14859;width:2384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  <v:textbox>
                      <w:txbxContent>
                        <w:p w14:paraId="730AFA49" w14:textId="5ED07464" w:rsidR="00870C49" w:rsidRDefault="00C178E0" w:rsidP="00870C49">
                          <w:pPr>
                            <w:spacing w:after="0"/>
                            <w:rPr>
                              <w:rFonts w:cs="Tahoma"/>
                              <w:b/>
                              <w:bCs/>
                              <w:color w:val="404040" w:themeColor="text1" w:themeTint="BF"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cs="Tahoma"/>
                              <w:b/>
                              <w:bCs/>
                              <w:color w:val="404040" w:themeColor="text1" w:themeTint="BF"/>
                              <w:sz w:val="26"/>
                              <w:szCs w:val="26"/>
                            </w:rPr>
                            <w:t>SCHOOLING (2011-2017)</w:t>
                          </w:r>
                        </w:p>
                      </w:txbxContent>
                    </v:textbox>
                  </v:shape>
                  <v:shape id="Text Box 39" o:spid="_x0000_s1062" type="#_x0000_t202" style="position:absolute;left:95;top:17049;width:23838;height:98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14:paraId="2AA85EB9" w14:textId="24FF8AEE" w:rsidR="00C178E0" w:rsidRDefault="00C178E0" w:rsidP="00C178E0">
                          <w:pPr>
                            <w:spacing w:after="0"/>
                            <w:rPr>
                              <w:rFonts w:cs="Tahoma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cs="Tahoma"/>
                              <w:color w:val="404040" w:themeColor="text1" w:themeTint="BF"/>
                              <w:sz w:val="28"/>
                              <w:szCs w:val="28"/>
                            </w:rPr>
                            <w:t>Little Flower Higher Secondary School.</w:t>
                          </w:r>
                        </w:p>
                        <w:p w14:paraId="7A818494" w14:textId="271667F4" w:rsidR="00C178E0" w:rsidRPr="00870C49" w:rsidRDefault="00C178E0" w:rsidP="00C178E0">
                          <w:pPr>
                            <w:spacing w:after="0"/>
                            <w:rPr>
                              <w:rFonts w:cs="Tahoma"/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rFonts w:cs="Tahoma"/>
                              <w:color w:val="404040" w:themeColor="text1" w:themeTint="BF"/>
                              <w:sz w:val="28"/>
                              <w:szCs w:val="28"/>
                            </w:rPr>
                            <w:t>Kumbakonam</w:t>
                          </w:r>
                          <w:proofErr w:type="spellEnd"/>
                          <w:r>
                            <w:rPr>
                              <w:rFonts w:cs="Tahoma"/>
                              <w:color w:val="404040" w:themeColor="text1" w:themeTint="BF"/>
                              <w:sz w:val="28"/>
                              <w:szCs w:val="28"/>
                            </w:rPr>
                            <w:t xml:space="preserve"> - 612001</w:t>
                          </w:r>
                        </w:p>
                      </w:txbxContent>
                    </v:textbox>
                  </v:shape>
                </v:group>
                <v:shape id="Text Box 2" o:spid="_x0000_s1063" type="#_x0000_t202" style="position:absolute;top:58388;width:2423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cEI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" filled="f" stroked="f">
                  <v:textbox>
                    <w:txbxContent>
                      <w:p w14:paraId="32214D39" w14:textId="03C2C33B" w:rsidR="00C178E0" w:rsidRPr="00F15DC9" w:rsidRDefault="00F15DC9" w:rsidP="00C178E0">
                        <w:pPr>
                          <w:jc w:val="both"/>
                          <w:rPr>
                            <w:rFonts w:ascii="Sen" w:hAnsi="Sen"/>
                            <w:b/>
                            <w:color w:val="262626" w:themeColor="text1" w:themeTint="D9"/>
                            <w:sz w:val="38"/>
                            <w:szCs w:val="36"/>
                            <w:u w:color="66FFFF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15DC9">
                          <w:rPr>
                            <w:rFonts w:ascii="Sen" w:hAnsi="Sen"/>
                            <w:b/>
                            <w:color w:val="262626" w:themeColor="text1" w:themeTint="D9"/>
                            <w:sz w:val="38"/>
                            <w:szCs w:val="36"/>
                            <w:u w:color="66FFFF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LANGUAGES KNOWN </w:t>
                        </w:r>
                      </w:p>
                    </w:txbxContent>
                  </v:textbox>
                </v:shape>
                <v:line id="Straight Connector 43" o:spid="_x0000_s1064" style="position:absolute;flip:x;visibility:visible;mso-wrap-style:square" from="1143,62579" to="22023,62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" strokecolor="#92d050" strokeweight="1.5pt">
                  <v:stroke joinstyle="miter"/>
                </v:line>
                <v:shape id="Text Box 44" o:spid="_x0000_s1065" type="#_x0000_t202" style="position:absolute;left:952;top:62579;width:25063;height:5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" filled="f" stroked="f">
                  <v:textbox>
                    <w:txbxContent>
                      <w:p w14:paraId="17EF418F" w14:textId="323BC7C6" w:rsidR="00F15DC9" w:rsidRPr="00F15DC9" w:rsidRDefault="00F15DC9" w:rsidP="00F15DC9">
                        <w:pPr>
                          <w:spacing w:after="0"/>
                          <w:rPr>
                            <w:rFonts w:cs="Tahoma"/>
                            <w:color w:val="404040" w:themeColor="text1" w:themeTint="BF"/>
                            <w:sz w:val="26"/>
                            <w:szCs w:val="26"/>
                          </w:rPr>
                        </w:pPr>
                        <w:r>
                          <w:rPr>
                            <w:rFonts w:cs="Tahoma"/>
                            <w:color w:val="404040" w:themeColor="text1" w:themeTint="BF"/>
                            <w:sz w:val="26"/>
                            <w:szCs w:val="26"/>
                          </w:rPr>
                          <w:t>Tamil and English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FCEAC28" w14:textId="4F0E1AB5" w:rsidR="004F5209" w:rsidRPr="00610800" w:rsidRDefault="004F5209" w:rsidP="004F5209">
      <w:pPr>
        <w:rPr>
          <w:sz w:val="24"/>
          <w:szCs w:val="24"/>
        </w:rPr>
      </w:pPr>
    </w:p>
    <w:p w14:paraId="0AD24566" w14:textId="568BFF65" w:rsidR="004F5209" w:rsidRPr="00610800" w:rsidRDefault="004F5209" w:rsidP="004F5209">
      <w:pPr>
        <w:rPr>
          <w:noProof/>
          <w:sz w:val="24"/>
          <w:szCs w:val="24"/>
        </w:rPr>
      </w:pPr>
    </w:p>
    <w:p w14:paraId="55C50929" w14:textId="4C880A98" w:rsidR="004F5209" w:rsidRPr="00610800" w:rsidRDefault="004F5209" w:rsidP="004F5209">
      <w:pPr>
        <w:tabs>
          <w:tab w:val="left" w:pos="1687"/>
        </w:tabs>
        <w:rPr>
          <w:sz w:val="24"/>
          <w:szCs w:val="24"/>
        </w:rPr>
      </w:pPr>
      <w:r w:rsidRPr="00610800">
        <w:rPr>
          <w:sz w:val="24"/>
          <w:szCs w:val="24"/>
        </w:rPr>
        <w:tab/>
      </w:r>
    </w:p>
    <w:p w14:paraId="59DABD83" w14:textId="02069235" w:rsidR="00C0470E" w:rsidRPr="00610800" w:rsidRDefault="00C0470E" w:rsidP="00C0470E">
      <w:pPr>
        <w:rPr>
          <w:sz w:val="24"/>
          <w:szCs w:val="24"/>
        </w:rPr>
      </w:pPr>
    </w:p>
    <w:p w14:paraId="57EEA50D" w14:textId="20B1ED23" w:rsidR="00C0470E" w:rsidRPr="00610800" w:rsidRDefault="00C0470E" w:rsidP="00C0470E">
      <w:pPr>
        <w:rPr>
          <w:sz w:val="24"/>
          <w:szCs w:val="24"/>
        </w:rPr>
      </w:pPr>
    </w:p>
    <w:p w14:paraId="78681E8F" w14:textId="05D11B59" w:rsidR="00C0470E" w:rsidRPr="00610800" w:rsidRDefault="00C0470E" w:rsidP="00C0470E">
      <w:pPr>
        <w:rPr>
          <w:sz w:val="24"/>
          <w:szCs w:val="24"/>
        </w:rPr>
      </w:pPr>
    </w:p>
    <w:p w14:paraId="590E191C" w14:textId="6C04997C" w:rsidR="00C0470E" w:rsidRPr="00610800" w:rsidRDefault="00C0470E" w:rsidP="00C0470E">
      <w:pPr>
        <w:rPr>
          <w:sz w:val="24"/>
          <w:szCs w:val="24"/>
        </w:rPr>
      </w:pPr>
    </w:p>
    <w:p w14:paraId="73D51E87" w14:textId="18FC500C" w:rsidR="00C0470E" w:rsidRPr="00610800" w:rsidRDefault="00C0470E" w:rsidP="00C0470E">
      <w:pPr>
        <w:rPr>
          <w:sz w:val="24"/>
          <w:szCs w:val="24"/>
        </w:rPr>
      </w:pPr>
    </w:p>
    <w:p w14:paraId="0C630DE2" w14:textId="31D23D9D" w:rsidR="00C0470E" w:rsidRPr="00610800" w:rsidRDefault="00C0470E" w:rsidP="00C0470E">
      <w:pPr>
        <w:rPr>
          <w:sz w:val="24"/>
          <w:szCs w:val="24"/>
        </w:rPr>
      </w:pPr>
    </w:p>
    <w:p w14:paraId="703A1539" w14:textId="40273E1F" w:rsidR="00C0470E" w:rsidRPr="00610800" w:rsidRDefault="00C0470E" w:rsidP="00C0470E">
      <w:pPr>
        <w:rPr>
          <w:sz w:val="24"/>
          <w:szCs w:val="24"/>
        </w:rPr>
      </w:pPr>
    </w:p>
    <w:p w14:paraId="4B4A6178" w14:textId="247B0274" w:rsidR="00C0470E" w:rsidRPr="00610800" w:rsidRDefault="00C0470E" w:rsidP="00C0470E">
      <w:pPr>
        <w:rPr>
          <w:sz w:val="24"/>
          <w:szCs w:val="24"/>
        </w:rPr>
      </w:pPr>
    </w:p>
    <w:p w14:paraId="6D1A9334" w14:textId="65D7B77B" w:rsidR="00C0470E" w:rsidRPr="00610800" w:rsidRDefault="00C0470E" w:rsidP="00C0470E">
      <w:pPr>
        <w:rPr>
          <w:sz w:val="24"/>
          <w:szCs w:val="24"/>
        </w:rPr>
      </w:pPr>
    </w:p>
    <w:p w14:paraId="7AE5AE54" w14:textId="0D3D0220" w:rsidR="00C0470E" w:rsidRPr="00610800" w:rsidRDefault="00C0470E" w:rsidP="00C0470E">
      <w:pPr>
        <w:rPr>
          <w:sz w:val="24"/>
          <w:szCs w:val="24"/>
        </w:rPr>
      </w:pPr>
    </w:p>
    <w:p w14:paraId="1F86B78F" w14:textId="15DCC64E" w:rsidR="00C0470E" w:rsidRPr="00610800" w:rsidRDefault="00C0470E" w:rsidP="00C0470E">
      <w:pPr>
        <w:tabs>
          <w:tab w:val="left" w:pos="2656"/>
        </w:tabs>
        <w:rPr>
          <w:sz w:val="24"/>
          <w:szCs w:val="24"/>
        </w:rPr>
      </w:pPr>
      <w:r w:rsidRPr="00610800">
        <w:rPr>
          <w:sz w:val="24"/>
          <w:szCs w:val="24"/>
        </w:rPr>
        <w:tab/>
      </w:r>
    </w:p>
    <w:sectPr w:rsidR="00C0470E" w:rsidRPr="00610800" w:rsidSect="00761E72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276393" w14:textId="77777777" w:rsidR="002032BE" w:rsidRDefault="002032BE" w:rsidP="00FD3E9A">
      <w:pPr>
        <w:spacing w:after="0" w:line="240" w:lineRule="auto"/>
      </w:pPr>
      <w:r>
        <w:separator/>
      </w:r>
    </w:p>
  </w:endnote>
  <w:endnote w:type="continuationSeparator" w:id="0">
    <w:p w14:paraId="18C92590" w14:textId="77777777" w:rsidR="002032BE" w:rsidRDefault="002032BE" w:rsidP="00FD3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n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83" w:csb1="00000000"/>
  </w:font>
  <w:font w:name="Zona Pro Bold">
    <w:altName w:val="Calibri"/>
    <w:panose1 w:val="00000000000000000000"/>
    <w:charset w:val="00"/>
    <w:family w:val="auto"/>
    <w:notTrueType/>
    <w:pitch w:val="variable"/>
    <w:sig w:usb0="800000AF" w:usb1="4000004A" w:usb2="00000000" w:usb3="00000000" w:csb0="0000009B" w:csb1="00000000"/>
  </w:font>
  <w:font w:name="Bahnschrift Semi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A008D5" w14:textId="77777777" w:rsidR="00FD3E9A" w:rsidRDefault="00FD3E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08D2D6" w14:textId="77777777" w:rsidR="00FD3E9A" w:rsidRDefault="00FD3E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2E0CC4" w14:textId="77777777" w:rsidR="00FD3E9A" w:rsidRDefault="00FD3E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AD035C" w14:textId="77777777" w:rsidR="002032BE" w:rsidRDefault="002032BE" w:rsidP="00FD3E9A">
      <w:pPr>
        <w:spacing w:after="0" w:line="240" w:lineRule="auto"/>
      </w:pPr>
      <w:r>
        <w:separator/>
      </w:r>
    </w:p>
  </w:footnote>
  <w:footnote w:type="continuationSeparator" w:id="0">
    <w:p w14:paraId="022612EA" w14:textId="77777777" w:rsidR="002032BE" w:rsidRDefault="002032BE" w:rsidP="00FD3E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539B3" w14:textId="77777777" w:rsidR="00FD3E9A" w:rsidRDefault="00FD3E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BA1784" w14:textId="77777777" w:rsidR="00FD3E9A" w:rsidRDefault="00FD3E9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949587" w14:textId="77777777" w:rsidR="00FD3E9A" w:rsidRDefault="00FD3E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45A75"/>
    <w:multiLevelType w:val="multilevel"/>
    <w:tmpl w:val="2DD26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270FD"/>
    <w:multiLevelType w:val="hybridMultilevel"/>
    <w:tmpl w:val="EF24D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D4A36FE"/>
    <w:multiLevelType w:val="hybridMultilevel"/>
    <w:tmpl w:val="C734D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D456F"/>
    <w:multiLevelType w:val="hybridMultilevel"/>
    <w:tmpl w:val="4B52F3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E9F1609"/>
    <w:multiLevelType w:val="hybridMultilevel"/>
    <w:tmpl w:val="35CAE86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9683BDB"/>
    <w:multiLevelType w:val="multilevel"/>
    <w:tmpl w:val="DCA41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714F99"/>
    <w:multiLevelType w:val="hybridMultilevel"/>
    <w:tmpl w:val="B4584B3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915A59"/>
    <w:multiLevelType w:val="hybridMultilevel"/>
    <w:tmpl w:val="C2C8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2B5F3C"/>
    <w:multiLevelType w:val="hybridMultilevel"/>
    <w:tmpl w:val="9EE6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9"/>
  </w:num>
  <w:num w:numId="8">
    <w:abstractNumId w:val="10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E72"/>
    <w:rsid w:val="0000623F"/>
    <w:rsid w:val="0006032F"/>
    <w:rsid w:val="0007491A"/>
    <w:rsid w:val="00080135"/>
    <w:rsid w:val="00090010"/>
    <w:rsid w:val="00090E88"/>
    <w:rsid w:val="000978FA"/>
    <w:rsid w:val="000A2E7D"/>
    <w:rsid w:val="000C34AA"/>
    <w:rsid w:val="000E68E3"/>
    <w:rsid w:val="00116A27"/>
    <w:rsid w:val="00145607"/>
    <w:rsid w:val="00150E08"/>
    <w:rsid w:val="001613FA"/>
    <w:rsid w:val="001726A0"/>
    <w:rsid w:val="00187F99"/>
    <w:rsid w:val="001A6C3A"/>
    <w:rsid w:val="001B7063"/>
    <w:rsid w:val="001C39D3"/>
    <w:rsid w:val="001F6636"/>
    <w:rsid w:val="002032BE"/>
    <w:rsid w:val="00213118"/>
    <w:rsid w:val="00291F5F"/>
    <w:rsid w:val="002E000F"/>
    <w:rsid w:val="0034092C"/>
    <w:rsid w:val="00373059"/>
    <w:rsid w:val="0039577B"/>
    <w:rsid w:val="003D3E91"/>
    <w:rsid w:val="003E2C74"/>
    <w:rsid w:val="003E2D89"/>
    <w:rsid w:val="003F149A"/>
    <w:rsid w:val="00430ED7"/>
    <w:rsid w:val="00430FBB"/>
    <w:rsid w:val="00476BE0"/>
    <w:rsid w:val="0048154C"/>
    <w:rsid w:val="0049428A"/>
    <w:rsid w:val="004965AF"/>
    <w:rsid w:val="004F4B70"/>
    <w:rsid w:val="004F5209"/>
    <w:rsid w:val="00500660"/>
    <w:rsid w:val="005064E9"/>
    <w:rsid w:val="00532C81"/>
    <w:rsid w:val="00576A23"/>
    <w:rsid w:val="005F13A1"/>
    <w:rsid w:val="00610800"/>
    <w:rsid w:val="0069369A"/>
    <w:rsid w:val="006A378F"/>
    <w:rsid w:val="006A3D02"/>
    <w:rsid w:val="006A52F0"/>
    <w:rsid w:val="006B3D8B"/>
    <w:rsid w:val="006C00F3"/>
    <w:rsid w:val="006C2AAD"/>
    <w:rsid w:val="006E53DB"/>
    <w:rsid w:val="00714AEE"/>
    <w:rsid w:val="0071788D"/>
    <w:rsid w:val="00725299"/>
    <w:rsid w:val="00730AE8"/>
    <w:rsid w:val="00732CC6"/>
    <w:rsid w:val="00761E72"/>
    <w:rsid w:val="007A012B"/>
    <w:rsid w:val="007A675A"/>
    <w:rsid w:val="007E0466"/>
    <w:rsid w:val="008343CD"/>
    <w:rsid w:val="00870C49"/>
    <w:rsid w:val="0088501C"/>
    <w:rsid w:val="00891951"/>
    <w:rsid w:val="008A09A1"/>
    <w:rsid w:val="008A1EB1"/>
    <w:rsid w:val="008C2071"/>
    <w:rsid w:val="008C374F"/>
    <w:rsid w:val="008D1E79"/>
    <w:rsid w:val="009403E8"/>
    <w:rsid w:val="00945EDD"/>
    <w:rsid w:val="00957959"/>
    <w:rsid w:val="009C153F"/>
    <w:rsid w:val="00A57F0D"/>
    <w:rsid w:val="00A657D4"/>
    <w:rsid w:val="00A750F3"/>
    <w:rsid w:val="00A97403"/>
    <w:rsid w:val="00AB0CDD"/>
    <w:rsid w:val="00AB5FFB"/>
    <w:rsid w:val="00AD51E6"/>
    <w:rsid w:val="00B20604"/>
    <w:rsid w:val="00B445C7"/>
    <w:rsid w:val="00B73184"/>
    <w:rsid w:val="00B87B9B"/>
    <w:rsid w:val="00BE38E6"/>
    <w:rsid w:val="00C0470E"/>
    <w:rsid w:val="00C05980"/>
    <w:rsid w:val="00C078A1"/>
    <w:rsid w:val="00C07F6E"/>
    <w:rsid w:val="00C16190"/>
    <w:rsid w:val="00C178E0"/>
    <w:rsid w:val="00C3287C"/>
    <w:rsid w:val="00C57BB5"/>
    <w:rsid w:val="00C65AF8"/>
    <w:rsid w:val="00C86139"/>
    <w:rsid w:val="00C97928"/>
    <w:rsid w:val="00CD3011"/>
    <w:rsid w:val="00CD5F5D"/>
    <w:rsid w:val="00D00E1F"/>
    <w:rsid w:val="00D249C0"/>
    <w:rsid w:val="00D349CE"/>
    <w:rsid w:val="00D942A7"/>
    <w:rsid w:val="00DA4538"/>
    <w:rsid w:val="00DB7A71"/>
    <w:rsid w:val="00DD3913"/>
    <w:rsid w:val="00E15F89"/>
    <w:rsid w:val="00EA669B"/>
    <w:rsid w:val="00ED5F33"/>
    <w:rsid w:val="00F156B4"/>
    <w:rsid w:val="00F15DC9"/>
    <w:rsid w:val="00FB4893"/>
    <w:rsid w:val="00FB4C20"/>
    <w:rsid w:val="00FB4DBF"/>
    <w:rsid w:val="00FC7627"/>
    <w:rsid w:val="00FD3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C08BA"/>
  <w15:chartTrackingRefBased/>
  <w15:docId w15:val="{C95C2158-F57E-4E9E-A8AA-A83CFDC5E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53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0A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E9A"/>
  </w:style>
  <w:style w:type="paragraph" w:styleId="Footer">
    <w:name w:val="footer"/>
    <w:basedOn w:val="Normal"/>
    <w:link w:val="FooterChar"/>
    <w:uiPriority w:val="99"/>
    <w:unhideWhenUsed/>
    <w:rsid w:val="00FD3E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E9A"/>
  </w:style>
  <w:style w:type="paragraph" w:styleId="BalloonText">
    <w:name w:val="Balloon Text"/>
    <w:basedOn w:val="Normal"/>
    <w:link w:val="BalloonTextChar"/>
    <w:uiPriority w:val="99"/>
    <w:semiHidden/>
    <w:unhideWhenUsed/>
    <w:rsid w:val="0050066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0660"/>
    <w:rPr>
      <w:rFonts w:ascii="Times New Roman" w:hAnsi="Times New Roman" w:cs="Times New Roman"/>
      <w:sz w:val="18"/>
      <w:szCs w:val="18"/>
    </w:rPr>
  </w:style>
  <w:style w:type="paragraph" w:styleId="NoSpacing">
    <w:name w:val="No Spacing"/>
    <w:uiPriority w:val="1"/>
    <w:qFormat/>
    <w:rsid w:val="004F520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3287C"/>
    <w:rPr>
      <w:rFonts w:asciiTheme="minorHAnsi" w:hAnsiTheme="minorHAnsi"/>
      <w:i/>
      <w:color w:val="262626" w:themeColor="text1" w:themeTint="D9"/>
      <w:sz w:val="26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187F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7F99"/>
    <w:rPr>
      <w:color w:val="7F723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C3287C"/>
    <w:rPr>
      <w:b/>
      <w:bCs/>
    </w:rPr>
  </w:style>
  <w:style w:type="character" w:styleId="Emphasis">
    <w:name w:val="Emphasis"/>
    <w:basedOn w:val="DefaultParagraphFont"/>
    <w:uiPriority w:val="20"/>
    <w:qFormat/>
    <w:rsid w:val="00C3287C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C3287C"/>
    <w:rPr>
      <w:i/>
      <w:iCs/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9"/>
    <w:rsid w:val="00C3287C"/>
    <w:rPr>
      <w:rFonts w:asciiTheme="majorHAnsi" w:eastAsiaTheme="majorEastAsia" w:hAnsiTheme="majorHAnsi" w:cstheme="majorBidi"/>
      <w:color w:val="C49A00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sathiyanarayanan-m/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hyperlink" Target="http://www.linkedin.com/in/sathiyanarayanan-m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athiyanarayanan-m.github.io/" TargetMode="External"/><Relationship Id="rId17" Type="http://schemas.openxmlformats.org/officeDocument/2006/relationships/image" Target="media/image4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mailto:msathiya1622@gmail.com" TargetMode="External"/><Relationship Id="rId20" Type="http://schemas.openxmlformats.org/officeDocument/2006/relationships/hyperlink" Target="https://github.com/Sathiyanarayanan-M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sathiyanarayanan-m/" TargetMode="Externa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hyperlink" Target="https://github.com/Sathiyanarayanan-M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Sathiyanarayanan-M" TargetMode="External"/><Relationship Id="rId22" Type="http://schemas.openxmlformats.org/officeDocument/2006/relationships/hyperlink" Target="mailto:msathiya1622@gmail.com" TargetMode="External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CE5CC3C-B8F3-D944-848F-8EB5C53D16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sathiya m</cp:lastModifiedBy>
  <cp:revision>39</cp:revision>
  <cp:lastPrinted>2020-11-18T17:16:00Z</cp:lastPrinted>
  <dcterms:created xsi:type="dcterms:W3CDTF">2020-10-05T17:39:00Z</dcterms:created>
  <dcterms:modified xsi:type="dcterms:W3CDTF">2021-01-15T15:44:00Z</dcterms:modified>
</cp:coreProperties>
</file>